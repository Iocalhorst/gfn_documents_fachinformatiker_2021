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BD" w:rsidRPr="00AE0C9A" w:rsidRDefault="009C36BD" w:rsidP="00AE0C9A">
      <w:pPr>
        <w:pStyle w:val="Titel"/>
      </w:pPr>
      <w:r w:rsidRPr="00AE0C9A">
        <w:t>Ihre Meinung ist gefragt!</w:t>
      </w:r>
    </w:p>
    <w:p w:rsidR="007146E0" w:rsidRPr="00433C83" w:rsidRDefault="00976063" w:rsidP="00AE0C9A">
      <w:pPr>
        <w:pStyle w:val="berschrift1"/>
      </w:pPr>
      <w:r w:rsidRPr="00433C83">
        <w:t>Was</w:t>
      </w:r>
      <w:r w:rsidR="007146E0" w:rsidRPr="00433C83">
        <w:t xml:space="preserve"> ist Ihre Meinung zu unserem Angebot</w:t>
      </w:r>
      <w:r w:rsidRPr="00433C83">
        <w:t>?</w:t>
      </w:r>
      <w:bookmarkStart w:id="0" w:name="_GoBack"/>
      <w:bookmarkEnd w:id="0"/>
    </w:p>
    <w:p w:rsidR="009C36BD" w:rsidRPr="009C36BD" w:rsidRDefault="009C36BD" w:rsidP="009C36BD"/>
    <w:p w:rsidR="007146E0" w:rsidRPr="005E6D14" w:rsidRDefault="007146E0" w:rsidP="00C8090D">
      <w:pPr>
        <w:shd w:val="clear" w:color="auto" w:fill="C5E0B3" w:themeFill="accent6" w:themeFillTint="66"/>
        <w:rPr>
          <w:b/>
          <w:sz w:val="28"/>
        </w:rPr>
      </w:pPr>
      <w:r w:rsidRPr="005E6D14">
        <w:rPr>
          <w:b/>
          <w:sz w:val="28"/>
        </w:rPr>
        <w:t>Positiv</w:t>
      </w:r>
      <w:r w:rsidR="002906F6" w:rsidRPr="005E6D14">
        <w:rPr>
          <w:b/>
          <w:sz w:val="28"/>
        </w:rPr>
        <w:t>: Das fand ich richtig klasse!</w:t>
      </w:r>
    </w:p>
    <w:p w:rsidR="007146E0" w:rsidRPr="005E6D14" w:rsidRDefault="007146E0" w:rsidP="007146E0">
      <w:pPr>
        <w:pStyle w:val="Listenabsatz"/>
        <w:numPr>
          <w:ilvl w:val="0"/>
          <w:numId w:val="1"/>
        </w:numPr>
        <w:rPr>
          <w:sz w:val="28"/>
        </w:rPr>
      </w:pPr>
    </w:p>
    <w:p w:rsidR="007146E0" w:rsidRPr="005E6D14" w:rsidRDefault="007146E0" w:rsidP="00C8090D">
      <w:pPr>
        <w:shd w:val="clear" w:color="auto" w:fill="F7CAAC" w:themeFill="accent2" w:themeFillTint="66"/>
        <w:rPr>
          <w:b/>
          <w:sz w:val="28"/>
        </w:rPr>
      </w:pPr>
      <w:r w:rsidRPr="005E6D14">
        <w:rPr>
          <w:b/>
          <w:sz w:val="28"/>
        </w:rPr>
        <w:t>Negativ</w:t>
      </w:r>
      <w:r w:rsidR="002906F6" w:rsidRPr="005E6D14">
        <w:rPr>
          <w:b/>
          <w:sz w:val="28"/>
        </w:rPr>
        <w:t>: Bitte baldmöglichst ändern!</w:t>
      </w:r>
    </w:p>
    <w:p w:rsidR="007146E0" w:rsidRPr="005E6D14" w:rsidRDefault="007146E0" w:rsidP="007146E0">
      <w:pPr>
        <w:pStyle w:val="Listenabsatz"/>
        <w:numPr>
          <w:ilvl w:val="0"/>
          <w:numId w:val="2"/>
        </w:numPr>
        <w:rPr>
          <w:sz w:val="28"/>
        </w:rPr>
      </w:pPr>
    </w:p>
    <w:p w:rsidR="007146E0" w:rsidRPr="005E6D14" w:rsidRDefault="007146E0" w:rsidP="00C8090D">
      <w:pPr>
        <w:shd w:val="clear" w:color="auto" w:fill="FFE599" w:themeFill="accent4" w:themeFillTint="66"/>
        <w:rPr>
          <w:b/>
          <w:sz w:val="28"/>
        </w:rPr>
      </w:pPr>
      <w:r w:rsidRPr="005E6D14">
        <w:rPr>
          <w:b/>
          <w:sz w:val="28"/>
        </w:rPr>
        <w:t>Neutral</w:t>
      </w:r>
      <w:r w:rsidR="002906F6" w:rsidRPr="005E6D14">
        <w:rPr>
          <w:b/>
          <w:sz w:val="28"/>
        </w:rPr>
        <w:t xml:space="preserve">: </w:t>
      </w:r>
      <w:r w:rsidR="00D26F49" w:rsidRPr="005E6D14">
        <w:rPr>
          <w:b/>
          <w:sz w:val="28"/>
        </w:rPr>
        <w:t>Das fiel mir sonst noch auf.</w:t>
      </w:r>
    </w:p>
    <w:p w:rsidR="007146E0" w:rsidRPr="005E6D14" w:rsidRDefault="007146E0" w:rsidP="00C86E97">
      <w:pPr>
        <w:pStyle w:val="Listenabsatz"/>
        <w:numPr>
          <w:ilvl w:val="0"/>
          <w:numId w:val="3"/>
        </w:numPr>
        <w:rPr>
          <w:sz w:val="28"/>
        </w:rPr>
      </w:pPr>
    </w:p>
    <w:sectPr w:rsidR="007146E0" w:rsidRPr="005E6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4866"/>
    <w:multiLevelType w:val="hybridMultilevel"/>
    <w:tmpl w:val="5E9E26A2"/>
    <w:lvl w:ilvl="0" w:tplc="7398FBD8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6F03"/>
    <w:multiLevelType w:val="hybridMultilevel"/>
    <w:tmpl w:val="325C6740"/>
    <w:lvl w:ilvl="0" w:tplc="021C591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D4AEC"/>
    <w:multiLevelType w:val="hybridMultilevel"/>
    <w:tmpl w:val="17C6880A"/>
    <w:lvl w:ilvl="0" w:tplc="42D4162C">
      <w:start w:val="1"/>
      <w:numFmt w:val="bullet"/>
      <w:lvlText w:val="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FE"/>
    <w:rsid w:val="00066CAD"/>
    <w:rsid w:val="00114511"/>
    <w:rsid w:val="0021792F"/>
    <w:rsid w:val="002906F6"/>
    <w:rsid w:val="002C74BB"/>
    <w:rsid w:val="00340283"/>
    <w:rsid w:val="00433C83"/>
    <w:rsid w:val="005745C6"/>
    <w:rsid w:val="005E6D14"/>
    <w:rsid w:val="00642A1E"/>
    <w:rsid w:val="006D2F94"/>
    <w:rsid w:val="006E2760"/>
    <w:rsid w:val="007146E0"/>
    <w:rsid w:val="0072569D"/>
    <w:rsid w:val="00865FDF"/>
    <w:rsid w:val="00876627"/>
    <w:rsid w:val="0088413E"/>
    <w:rsid w:val="009205ED"/>
    <w:rsid w:val="009366FE"/>
    <w:rsid w:val="00976063"/>
    <w:rsid w:val="009C36BD"/>
    <w:rsid w:val="00A2731B"/>
    <w:rsid w:val="00A51ACD"/>
    <w:rsid w:val="00AE0C9A"/>
    <w:rsid w:val="00B06685"/>
    <w:rsid w:val="00BF30E4"/>
    <w:rsid w:val="00C8090D"/>
    <w:rsid w:val="00C86E97"/>
    <w:rsid w:val="00C9190A"/>
    <w:rsid w:val="00D26F49"/>
    <w:rsid w:val="00D531ED"/>
    <w:rsid w:val="00DC1CB0"/>
    <w:rsid w:val="00DD1E37"/>
    <w:rsid w:val="00E11428"/>
    <w:rsid w:val="00E55CB8"/>
    <w:rsid w:val="00EA50A1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A387-4B40-429D-9FD5-4233B1BE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E0C9A"/>
  </w:style>
  <w:style w:type="paragraph" w:styleId="berschrift1">
    <w:name w:val="heading 1"/>
    <w:basedOn w:val="Standard"/>
    <w:next w:val="Standard"/>
    <w:link w:val="berschrift1Zchn"/>
    <w:uiPriority w:val="9"/>
    <w:qFormat/>
    <w:rsid w:val="00AE0C9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0C9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0C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0C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0C9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0C9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0C9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0C9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0C9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6E9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E0C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AE0C9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C9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0C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0C9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0C9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0C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0C9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0C9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0C9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0C9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0C9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0C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0C9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AE0C9A"/>
    <w:rPr>
      <w:b/>
      <w:bCs/>
    </w:rPr>
  </w:style>
  <w:style w:type="character" w:styleId="Hervorhebung">
    <w:name w:val="Emphasis"/>
    <w:basedOn w:val="Absatz-Standardschriftart"/>
    <w:uiPriority w:val="20"/>
    <w:qFormat/>
    <w:rsid w:val="00AE0C9A"/>
    <w:rPr>
      <w:i/>
      <w:iCs/>
    </w:rPr>
  </w:style>
  <w:style w:type="paragraph" w:styleId="KeinLeerraum">
    <w:name w:val="No Spacing"/>
    <w:uiPriority w:val="1"/>
    <w:qFormat/>
    <w:rsid w:val="00AE0C9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E0C9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0C9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0C9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0C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E0C9A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E0C9A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E0C9A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AE0C9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AE0C9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0C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20;bung\WW2013-UA\Zus&#228;tzliche%20&#220;bungen%20im%20Anhang\Ergebnisdateien\Befragungsergebnisse-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Befragungsergebnisse-E1.dotx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Befragung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Befragung</dc:title>
  <dc:subject/>
  <dc:creator>Laura Thomas</dc:creator>
  <cp:keywords/>
  <dc:description>März-Befragung</dc:description>
  <cp:lastModifiedBy>HERDT-Verlag</cp:lastModifiedBy>
  <cp:revision>5</cp:revision>
  <dcterms:created xsi:type="dcterms:W3CDTF">2013-07-22T11:51:00Z</dcterms:created>
  <dcterms:modified xsi:type="dcterms:W3CDTF">2019-02-20T19:11:00Z</dcterms:modified>
  <cp:category>Kundenzufriedenheit</cp:category>
</cp:coreProperties>
</file>