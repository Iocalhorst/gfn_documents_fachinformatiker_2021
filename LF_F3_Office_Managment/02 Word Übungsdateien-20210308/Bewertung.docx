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CC" w:rsidRDefault="00F159CC" w:rsidP="00F159CC">
      <w:pPr>
        <w:pStyle w:val="berschrift1"/>
      </w:pPr>
      <w:r>
        <w:t>Information zur Befragung</w:t>
      </w:r>
    </w:p>
    <w:p w:rsidR="007A4DBB" w:rsidRDefault="007A4DBB" w:rsidP="007A4DBB">
      <w:r>
        <w:t>In allen Märkten liegen künftig</w:t>
      </w:r>
      <w:r w:rsidR="00B47032">
        <w:t xml:space="preserve"> Kundenbefragungen aus. Jeder Kunde kann diese ausfüllen und in den bereitstehenden Kasten einwerfen. Um eine klare Bewertung ablesen zu können, gibt es drei Bewertungsstufen.</w:t>
      </w:r>
    </w:p>
    <w:p w:rsidR="00B47032" w:rsidRDefault="00B47032" w:rsidP="00F159CC">
      <w:pPr>
        <w:pStyle w:val="berschrift2"/>
        <w:rPr>
          <w:i/>
        </w:rPr>
      </w:pPr>
      <w:r>
        <w:t xml:space="preserve">Die Bewertungsstufe </w:t>
      </w:r>
      <w:r w:rsidRPr="00B47032">
        <w:rPr>
          <w:i/>
        </w:rPr>
        <w:t>Positiv</w:t>
      </w:r>
    </w:p>
    <w:p w:rsidR="00B47032" w:rsidRPr="00B47032" w:rsidRDefault="00B47032" w:rsidP="00B47032">
      <w:r>
        <w:t>Wir starten mit den positiven Rückmeldungen</w:t>
      </w:r>
      <w:r w:rsidR="000060C5">
        <w:t>. Dadurch werden beim Kunden Erinnerungen aktiviert, die der Kunde als positiv bewertet. Eine einseitige Beschwerdehaltung wird damit verhindert,  eine ausgewogene Meinungsbildung gefördert.</w:t>
      </w:r>
      <w:r w:rsidR="0008214D">
        <w:t xml:space="preserve"> Für die Bewertung</w:t>
      </w:r>
      <w:r w:rsidR="006A0F81">
        <w:t>s</w:t>
      </w:r>
      <w:r w:rsidR="0008214D">
        <w:t xml:space="preserve">stufe </w:t>
      </w:r>
      <w:r w:rsidR="0008214D" w:rsidRPr="00950D20">
        <w:rPr>
          <w:i/>
        </w:rPr>
        <w:t>Pos</w:t>
      </w:r>
      <w:r w:rsidR="006A0F81" w:rsidRPr="00950D20">
        <w:rPr>
          <w:i/>
        </w:rPr>
        <w:t>i</w:t>
      </w:r>
      <w:r w:rsidR="0008214D" w:rsidRPr="00950D20">
        <w:rPr>
          <w:i/>
        </w:rPr>
        <w:t>tiv</w:t>
      </w:r>
      <w:r w:rsidR="0008214D">
        <w:t xml:space="preserve"> wird </w:t>
      </w:r>
      <w:r w:rsidR="006A0F81">
        <w:t>die folgende Darstellung verwendet:</w:t>
      </w:r>
    </w:p>
    <w:p w:rsidR="00B47032" w:rsidRDefault="00B47032" w:rsidP="00B47032"/>
    <w:p w:rsidR="00D12B45" w:rsidRDefault="00D12B45" w:rsidP="00F159CC">
      <w:pPr>
        <w:pStyle w:val="berschrift2"/>
        <w:rPr>
          <w:i/>
        </w:rPr>
      </w:pPr>
      <w:r>
        <w:t xml:space="preserve">Die Bewertungsstufe </w:t>
      </w:r>
      <w:r>
        <w:rPr>
          <w:i/>
        </w:rPr>
        <w:t>Nega</w:t>
      </w:r>
      <w:r w:rsidRPr="00B47032">
        <w:rPr>
          <w:i/>
        </w:rPr>
        <w:t>tiv</w:t>
      </w:r>
    </w:p>
    <w:p w:rsidR="00D12B45" w:rsidRPr="00B47032" w:rsidRDefault="00D12B45" w:rsidP="00D12B45">
      <w:r>
        <w:t xml:space="preserve">Kunden, die eine Beschwerde vorzubringen haben, können anschließend Ihr Anliegen mitteilen. Für die Bewertungsstufe </w:t>
      </w:r>
      <w:r w:rsidRPr="00F159CC">
        <w:rPr>
          <w:i/>
        </w:rPr>
        <w:t>Negativ</w:t>
      </w:r>
      <w:r>
        <w:t xml:space="preserve"> wird die folgende Darstellung verwendet:</w:t>
      </w:r>
    </w:p>
    <w:p w:rsidR="00D12B45" w:rsidRPr="00D12B45" w:rsidRDefault="00D12B45" w:rsidP="00D12B45"/>
    <w:p w:rsidR="00D12B45" w:rsidRDefault="00D12B45" w:rsidP="00F159CC">
      <w:pPr>
        <w:pStyle w:val="berschrift2"/>
        <w:rPr>
          <w:i/>
        </w:rPr>
      </w:pPr>
      <w:r>
        <w:t xml:space="preserve">Die Bewertungsstufe </w:t>
      </w:r>
      <w:r>
        <w:rPr>
          <w:i/>
        </w:rPr>
        <w:t>Neutral</w:t>
      </w:r>
    </w:p>
    <w:p w:rsidR="00D12B45" w:rsidRPr="00D12B45" w:rsidRDefault="00D12B45" w:rsidP="00D12B45">
      <w:r>
        <w:t xml:space="preserve">Manche Kunden möchten etwas mitteilen, das weder </w:t>
      </w:r>
      <w:r w:rsidR="000400C1">
        <w:t xml:space="preserve">in die Bewertungsstufe </w:t>
      </w:r>
      <w:r w:rsidR="000400C1" w:rsidRPr="000400C1">
        <w:rPr>
          <w:i/>
        </w:rPr>
        <w:t>Positiv</w:t>
      </w:r>
      <w:r w:rsidR="000400C1">
        <w:t xml:space="preserve"> noch in die Bewertungsstufe </w:t>
      </w:r>
      <w:r w:rsidR="000400C1" w:rsidRPr="000400C1">
        <w:rPr>
          <w:i/>
        </w:rPr>
        <w:t>Negativ</w:t>
      </w:r>
      <w:r w:rsidR="000400C1">
        <w:t xml:space="preserve"> passt. Hierfür gibt es d</w:t>
      </w:r>
      <w:r w:rsidR="000400C1" w:rsidRPr="000400C1">
        <w:t xml:space="preserve">ie Bewertungsstufe </w:t>
      </w:r>
      <w:r w:rsidR="000400C1" w:rsidRPr="000400C1">
        <w:rPr>
          <w:i/>
        </w:rPr>
        <w:t>Neutral</w:t>
      </w:r>
      <w:r w:rsidR="000400C1">
        <w:t xml:space="preserve">. Für die Bewertungsstufe </w:t>
      </w:r>
      <w:r w:rsidR="000400C1" w:rsidRPr="000400C1">
        <w:rPr>
          <w:i/>
        </w:rPr>
        <w:t>Neutral</w:t>
      </w:r>
      <w:r w:rsidR="000400C1">
        <w:t xml:space="preserve"> wird die folgende Darstellung verwendet:</w:t>
      </w:r>
    </w:p>
    <w:p w:rsidR="00D12B45" w:rsidRPr="007A4DBB" w:rsidRDefault="00D12B45" w:rsidP="007A4DBB">
      <w:bookmarkStart w:id="0" w:name="_GoBack"/>
      <w:bookmarkEnd w:id="0"/>
    </w:p>
    <w:sectPr w:rsidR="00D12B45" w:rsidRPr="007A4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4866"/>
    <w:multiLevelType w:val="hybridMultilevel"/>
    <w:tmpl w:val="5E9E26A2"/>
    <w:lvl w:ilvl="0" w:tplc="7398FBD8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6F03"/>
    <w:multiLevelType w:val="hybridMultilevel"/>
    <w:tmpl w:val="325C6740"/>
    <w:lvl w:ilvl="0" w:tplc="021C591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D4AEC"/>
    <w:multiLevelType w:val="hybridMultilevel"/>
    <w:tmpl w:val="17C6880A"/>
    <w:lvl w:ilvl="0" w:tplc="42D4162C">
      <w:start w:val="1"/>
      <w:numFmt w:val="bullet"/>
      <w:lvlText w:val="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FE"/>
    <w:rsid w:val="000060C5"/>
    <w:rsid w:val="000400C1"/>
    <w:rsid w:val="00066CAD"/>
    <w:rsid w:val="0008214D"/>
    <w:rsid w:val="00114511"/>
    <w:rsid w:val="0021792F"/>
    <w:rsid w:val="002906F6"/>
    <w:rsid w:val="002C74BB"/>
    <w:rsid w:val="00340283"/>
    <w:rsid w:val="00432EE5"/>
    <w:rsid w:val="00433C83"/>
    <w:rsid w:val="005745C6"/>
    <w:rsid w:val="005E6D14"/>
    <w:rsid w:val="00642A1E"/>
    <w:rsid w:val="006A0F81"/>
    <w:rsid w:val="006D2F94"/>
    <w:rsid w:val="006E2760"/>
    <w:rsid w:val="007146E0"/>
    <w:rsid w:val="0072569D"/>
    <w:rsid w:val="007A4DBB"/>
    <w:rsid w:val="00865FDF"/>
    <w:rsid w:val="00876627"/>
    <w:rsid w:val="0088413E"/>
    <w:rsid w:val="009205ED"/>
    <w:rsid w:val="009366FE"/>
    <w:rsid w:val="00937CB7"/>
    <w:rsid w:val="00950D20"/>
    <w:rsid w:val="00976063"/>
    <w:rsid w:val="009C36BD"/>
    <w:rsid w:val="00A2731B"/>
    <w:rsid w:val="00A51ACD"/>
    <w:rsid w:val="00B06685"/>
    <w:rsid w:val="00B374C6"/>
    <w:rsid w:val="00B428C4"/>
    <w:rsid w:val="00B47032"/>
    <w:rsid w:val="00BF30E4"/>
    <w:rsid w:val="00C8090D"/>
    <w:rsid w:val="00C86E97"/>
    <w:rsid w:val="00C9190A"/>
    <w:rsid w:val="00CA13EC"/>
    <w:rsid w:val="00D12B45"/>
    <w:rsid w:val="00D26F49"/>
    <w:rsid w:val="00D531ED"/>
    <w:rsid w:val="00DC1CB0"/>
    <w:rsid w:val="00DD1E37"/>
    <w:rsid w:val="00E11428"/>
    <w:rsid w:val="00E55CB8"/>
    <w:rsid w:val="00EA50A1"/>
    <w:rsid w:val="00F159CC"/>
    <w:rsid w:val="00F21C67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4A387-4B40-429D-9FD5-4233B1BE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3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6E9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C3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3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5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20;bung\WW2013-UA\Zus&#228;tzliche%20&#220;bungen%20im%20Anhang\Ergebnisdateien\Befragungsergebnisse-E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Befragungsergebnisse-E1.dotx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Befragung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Befragung</dc:title>
  <dc:subject/>
  <dc:creator>Laura Thomas</dc:creator>
  <cp:keywords/>
  <dc:description>März-Befragung</dc:description>
  <cp:lastModifiedBy>HERDT-Verlag</cp:lastModifiedBy>
  <cp:revision>2</cp:revision>
  <dcterms:created xsi:type="dcterms:W3CDTF">2019-02-20T19:20:00Z</dcterms:created>
  <dcterms:modified xsi:type="dcterms:W3CDTF">2019-02-20T19:20:00Z</dcterms:modified>
  <cp:category>Kundenzufriedenheit</cp:category>
</cp:coreProperties>
</file>