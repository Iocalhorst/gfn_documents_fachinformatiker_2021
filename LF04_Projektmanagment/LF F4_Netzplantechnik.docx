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42" w:rsidRDefault="00A75A42" w:rsidP="00A75A42">
      <w:pPr>
        <w:rPr>
          <w:sz w:val="18"/>
          <w:szCs w:val="18"/>
        </w:rPr>
      </w:pPr>
    </w:p>
    <w:p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:rsidR="007545F6" w:rsidRPr="007545F6" w:rsidRDefault="00E45FA0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 F4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>
        <w:rPr>
          <w:rFonts w:ascii="Myriad Pro" w:hAnsi="Myriad Pro"/>
          <w:b/>
          <w:bCs/>
          <w:color w:val="00528A"/>
          <w:sz w:val="56"/>
          <w:szCs w:val="56"/>
        </w:rPr>
        <w:t>Grundlagen PM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 w:rsidR="00027C7D">
        <w:rPr>
          <w:rFonts w:ascii="Myriad Pro" w:hAnsi="Myriad Pro"/>
          <w:bCs/>
          <w:color w:val="auto"/>
          <w:sz w:val="36"/>
          <w:szCs w:val="36"/>
        </w:rPr>
        <w:t>Aufgaben und Übungen</w:t>
      </w:r>
    </w:p>
    <w:p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8482" behindDoc="1" locked="0" layoutInCell="1" allowOverlap="1" wp14:anchorId="69E2AD5C" wp14:editId="3821806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236E" id="Rechteck 17" o:spid="_x0000_s1026" style="position:absolute;margin-left:593.8pt;margin-top:.55pt;width:645pt;height:3.6pt;z-index:-25164799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:rsidR="00A75A42" w:rsidRPr="00884BBC" w:rsidRDefault="00A75A42" w:rsidP="00A75A42">
      <w:pPr>
        <w:rPr>
          <w:lang w:val="en-GB"/>
        </w:rPr>
      </w:pPr>
    </w:p>
    <w:p w:rsidR="00A75A42" w:rsidRPr="00884BBC" w:rsidRDefault="00A75A42" w:rsidP="00A75A42">
      <w:pPr>
        <w:rPr>
          <w:lang w:val="en-GB"/>
        </w:rPr>
      </w:pPr>
    </w:p>
    <w:p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:rsidR="00B8280F" w:rsidRDefault="00E45FA0" w:rsidP="00E45FA0">
      <w:pPr>
        <w:spacing w:line="276" w:lineRule="auto"/>
        <w:rPr>
          <w:b/>
          <w:color w:val="00528A"/>
          <w:sz w:val="36"/>
          <w:szCs w:val="36"/>
        </w:rPr>
      </w:pPr>
      <w:r w:rsidRPr="00E45FA0">
        <w:rPr>
          <w:b/>
          <w:color w:val="00528A"/>
          <w:sz w:val="36"/>
          <w:szCs w:val="36"/>
        </w:rPr>
        <w:t>Netzplantechnik</w:t>
      </w:r>
      <w:r>
        <w:rPr>
          <w:b/>
          <w:color w:val="00528A"/>
          <w:sz w:val="36"/>
          <w:szCs w:val="36"/>
        </w:rPr>
        <w:t xml:space="preserve"> </w:t>
      </w:r>
      <w:r w:rsidR="00B8280F">
        <w:rPr>
          <w:b/>
          <w:color w:val="00528A"/>
          <w:sz w:val="36"/>
          <w:szCs w:val="36"/>
        </w:rPr>
        <w:t>„IT-Ausstattung Hotel zur Oper“</w:t>
      </w:r>
    </w:p>
    <w:p w:rsidR="00E45FA0" w:rsidRDefault="00E45FA0" w:rsidP="00B8280F">
      <w:pPr>
        <w:spacing w:line="276" w:lineRule="auto"/>
        <w:ind w:left="2124" w:firstLine="708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JIKU IT-Solutions</w:t>
      </w:r>
    </w:p>
    <w:p w:rsidR="00E45FA0" w:rsidRPr="00E45FA0" w:rsidRDefault="00C420D0" w:rsidP="00E45FA0">
      <w:pPr>
        <w:spacing w:line="276" w:lineRule="auto"/>
        <w:rPr>
          <w:b/>
          <w:color w:val="00528A"/>
          <w:sz w:val="36"/>
          <w:szCs w:val="36"/>
        </w:rPr>
      </w:pPr>
      <w:r w:rsidRPr="00A75A42">
        <w:br/>
      </w:r>
      <w:r w:rsidRPr="00A75A42">
        <w:br/>
      </w:r>
      <w:r w:rsidR="00E45FA0" w:rsidRPr="00E45FA0">
        <w:t>In dieser Übung wird Schritt für Schritt ein Netzplan erstellt. Sie enthält folgende Aufgaben:</w:t>
      </w:r>
    </w:p>
    <w:p w:rsidR="00F50392" w:rsidRPr="00E45FA0" w:rsidRDefault="00F50392" w:rsidP="00E45FA0">
      <w:pPr>
        <w:numPr>
          <w:ilvl w:val="0"/>
          <w:numId w:val="29"/>
        </w:numPr>
      </w:pPr>
      <w:r w:rsidRPr="00E45FA0">
        <w:t>Anordnung von Vorgängen auf Basis einer Vorgangsliste</w:t>
      </w:r>
    </w:p>
    <w:p w:rsidR="00F50392" w:rsidRPr="00E45FA0" w:rsidRDefault="00F50392" w:rsidP="00E45FA0">
      <w:pPr>
        <w:numPr>
          <w:ilvl w:val="0"/>
          <w:numId w:val="29"/>
        </w:numPr>
      </w:pPr>
      <w:r w:rsidRPr="00E45FA0">
        <w:t>Durchführung der Vorwärtsrechnung zur Ermittlung der frühesten Lage der Vorgänge</w:t>
      </w:r>
    </w:p>
    <w:p w:rsidR="00F50392" w:rsidRPr="00E45FA0" w:rsidRDefault="00F50392" w:rsidP="00E45FA0">
      <w:pPr>
        <w:numPr>
          <w:ilvl w:val="0"/>
          <w:numId w:val="29"/>
        </w:numPr>
      </w:pPr>
      <w:r w:rsidRPr="00E45FA0">
        <w:t>Durchführung der Rückwärtsrechnung zur Ermittlung der spätesten Lage der Vorgänge</w:t>
      </w:r>
    </w:p>
    <w:p w:rsidR="00F50392" w:rsidRPr="00E45FA0" w:rsidRDefault="00F50392" w:rsidP="00E45FA0">
      <w:pPr>
        <w:numPr>
          <w:ilvl w:val="0"/>
          <w:numId w:val="29"/>
        </w:numPr>
      </w:pPr>
      <w:r w:rsidRPr="00E45FA0">
        <w:t>Berechnung der Pufferzeiten</w:t>
      </w:r>
    </w:p>
    <w:p w:rsidR="00F50392" w:rsidRPr="00E45FA0" w:rsidRDefault="00F50392" w:rsidP="00E45FA0">
      <w:pPr>
        <w:numPr>
          <w:ilvl w:val="0"/>
          <w:numId w:val="29"/>
        </w:numPr>
      </w:pPr>
      <w:r w:rsidRPr="00E45FA0">
        <w:t>Ermittlung des kritischen Pfads</w:t>
      </w:r>
    </w:p>
    <w:p w:rsidR="00E45FA0" w:rsidRDefault="00E45FA0" w:rsidP="00E45FA0">
      <w:pPr>
        <w:spacing w:line="276" w:lineRule="auto"/>
      </w:pPr>
      <w:r w:rsidRPr="00E45FA0">
        <w:t>Die</w:t>
      </w:r>
      <w:r>
        <w:t xml:space="preserve"> Aufgaben können in PowerP</w:t>
      </w:r>
      <w:r w:rsidRPr="00E45FA0">
        <w:t>oint</w:t>
      </w:r>
      <w:r>
        <w:t xml:space="preserve"> oder in Excel</w:t>
      </w:r>
      <w:r w:rsidRPr="00E45FA0">
        <w:t xml:space="preserve"> gelöst werden</w:t>
      </w:r>
      <w:r>
        <w:t>.</w:t>
      </w:r>
    </w:p>
    <w:p w:rsidR="00E45FA0" w:rsidRDefault="00E45FA0" w:rsidP="00E45FA0">
      <w:pPr>
        <w:spacing w:line="276" w:lineRule="auto"/>
        <w:rPr>
          <w:b/>
          <w:color w:val="00528A"/>
          <w:sz w:val="28"/>
          <w:szCs w:val="28"/>
        </w:rPr>
      </w:pPr>
    </w:p>
    <w:p w:rsidR="00E45FA0" w:rsidRPr="00CD0E27" w:rsidRDefault="00E45FA0" w:rsidP="00E45FA0">
      <w:pPr>
        <w:spacing w:line="276" w:lineRule="auto"/>
        <w:rPr>
          <w:b/>
          <w:color w:val="00528A"/>
          <w:sz w:val="24"/>
          <w:szCs w:val="24"/>
        </w:rPr>
      </w:pPr>
      <w:r w:rsidRPr="00CD0E27">
        <w:rPr>
          <w:b/>
          <w:color w:val="00528A"/>
          <w:sz w:val="24"/>
          <w:szCs w:val="24"/>
        </w:rPr>
        <w:t>Vorgangsliste</w:t>
      </w:r>
    </w:p>
    <w:p w:rsidR="00E45FA0" w:rsidRDefault="00E45FA0" w:rsidP="00F136E6">
      <w:pPr>
        <w:spacing w:line="276" w:lineRule="auto"/>
        <w:rPr>
          <w:color w:val="000000"/>
        </w:rPr>
      </w:pPr>
      <w:r w:rsidRPr="00E45FA0">
        <w:rPr>
          <w:color w:val="000000"/>
        </w:rPr>
        <w:t>Ausgangspunkt ist eine Vorgangsliste, die die Vorgangsnummern, die jeweiligen Vorgänger und die Zeitdauer in Tagen enthält</w:t>
      </w:r>
      <w:r w:rsidR="0050082D">
        <w:rPr>
          <w:color w:val="000000"/>
        </w:rPr>
        <w:t>.</w:t>
      </w:r>
      <w:bookmarkStart w:id="0" w:name="_GoBack"/>
      <w:bookmarkEnd w:id="0"/>
      <w:r w:rsidR="0050082D">
        <w:rPr>
          <w:color w:val="000000"/>
        </w:rPr>
        <w:t xml:space="preserve"> Beispiel</w:t>
      </w:r>
      <w:r w:rsidRPr="00E45FA0">
        <w:rPr>
          <w:color w:val="000000"/>
        </w:rPr>
        <w:t>:</w:t>
      </w:r>
      <w:r w:rsidR="00095846">
        <w:rPr>
          <w:color w:val="000000"/>
        </w:rPr>
        <w:br/>
      </w:r>
    </w:p>
    <w:p w:rsidR="00830586" w:rsidRDefault="00E45FA0" w:rsidP="00E45FA0">
      <w:pPr>
        <w:spacing w:line="276" w:lineRule="auto"/>
        <w:jc w:val="center"/>
        <w:rPr>
          <w:color w:val="000000"/>
        </w:rPr>
      </w:pPr>
      <w:r>
        <w:rPr>
          <w:noProof/>
          <w:lang w:eastAsia="de-DE"/>
        </w:rPr>
        <w:drawing>
          <wp:inline distT="0" distB="0" distL="0" distR="0" wp14:anchorId="6396D8D4">
            <wp:extent cx="3706368" cy="1985931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95" cy="1991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FA0" w:rsidRDefault="00E45FA0" w:rsidP="00E45FA0">
      <w:pPr>
        <w:spacing w:line="276" w:lineRule="auto"/>
        <w:rPr>
          <w:b/>
          <w:color w:val="00528A"/>
          <w:sz w:val="28"/>
          <w:szCs w:val="28"/>
        </w:rPr>
      </w:pPr>
    </w:p>
    <w:p w:rsidR="00E45FA0" w:rsidRPr="00CD0E27" w:rsidRDefault="00E45FA0" w:rsidP="00E45FA0">
      <w:pPr>
        <w:spacing w:line="276" w:lineRule="auto"/>
        <w:rPr>
          <w:b/>
          <w:color w:val="00528A"/>
          <w:sz w:val="24"/>
          <w:szCs w:val="24"/>
        </w:rPr>
      </w:pPr>
      <w:r w:rsidRPr="00CD0E27">
        <w:rPr>
          <w:b/>
          <w:color w:val="00528A"/>
          <w:sz w:val="24"/>
          <w:szCs w:val="24"/>
        </w:rPr>
        <w:lastRenderedPageBreak/>
        <w:t>Leere Vorgangsknoten</w:t>
      </w:r>
    </w:p>
    <w:p w:rsidR="00E45FA0" w:rsidRDefault="00E45FA0" w:rsidP="00E45FA0">
      <w:pPr>
        <w:spacing w:line="276" w:lineRule="auto"/>
        <w:rPr>
          <w:color w:val="000000"/>
        </w:rPr>
      </w:pPr>
      <w:r w:rsidRPr="00E45FA0">
        <w:rPr>
          <w:color w:val="000000"/>
        </w:rPr>
        <w:t>Ziel ist die Erstellung eines Netzplanes, der aus den Vorgangsknoten mit all ihren Angaben besteht. Im ersten Schritt sind diese Vorgangsknoten noch nicht angeordnet und enthalten keine Daten:</w:t>
      </w:r>
    </w:p>
    <w:p w:rsidR="00CD0E27" w:rsidRPr="00CD0E27" w:rsidRDefault="00CD0E27" w:rsidP="00CD0E2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670530" behindDoc="0" locked="0" layoutInCell="1" allowOverlap="1" wp14:anchorId="2AA783A8" wp14:editId="7772976C">
                <wp:simplePos x="0" y="0"/>
                <wp:positionH relativeFrom="column">
                  <wp:posOffset>377190</wp:posOffset>
                </wp:positionH>
                <wp:positionV relativeFrom="paragraph">
                  <wp:posOffset>182245</wp:posOffset>
                </wp:positionV>
                <wp:extent cx="5358765" cy="2291715"/>
                <wp:effectExtent l="0" t="0" r="0" b="0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2291715"/>
                          <a:chOff x="0" y="0"/>
                          <a:chExt cx="8328152" cy="3563112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13888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13504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852160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0704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1060704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13888" y="1060704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13504" y="1060704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852160" y="1060704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205472" y="2877312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66BCF" id="Gruppieren 5" o:spid="_x0000_s1026" style="position:absolute;margin-left:29.7pt;margin-top:14.35pt;width:421.95pt;height:180.45pt;z-index:251670530;mso-width-relative:margin;mso-height-relative:margin" coordsize="83281,35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">
                  <v:imagedata r:id="rId23" o:title=""/>
                  <v:path arrowok="t"/>
                </v:shape>
                <v:shape id="table" o:spid="_x0000_s1028" type="#_x0000_t75" style="position:absolute;left:14752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">
                  <v:imagedata r:id="rId24" o:title=""/>
                  <v:path arrowok="t"/>
                </v:shape>
                <v:shape id="table" o:spid="_x0000_s1029" type="#_x0000_t75" style="position:absolute;left:29138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">
                  <v:imagedata r:id="rId25" o:title=""/>
                  <v:path arrowok="t"/>
                </v:shape>
                <v:shape id="table" o:spid="_x0000_s1030" type="#_x0000_t75" style="position:absolute;left:44135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">
                  <v:imagedata r:id="rId26" o:title=""/>
                  <v:path arrowok="t"/>
                </v:shape>
                <v:shape id="table" o:spid="_x0000_s1031" type="#_x0000_t75" style="position:absolute;left:58521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">
                  <v:imagedata r:id="rId27" o:title=""/>
                  <v:path arrowok="t"/>
                </v:shape>
                <v:shape id="table" o:spid="_x0000_s1032" type="#_x0000_t75" style="position:absolute;top:10607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">
                  <v:imagedata r:id="rId28" o:title=""/>
                  <v:path arrowok="t"/>
                </v:shape>
                <v:shape id="table" o:spid="_x0000_s1033" type="#_x0000_t75" style="position:absolute;left:14752;top:10607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">
                  <v:imagedata r:id="rId29" o:title=""/>
                  <v:path arrowok="t"/>
                </v:shape>
                <v:shape id="table" o:spid="_x0000_s1034" type="#_x0000_t75" style="position:absolute;left:29138;top:10607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">
                  <v:imagedata r:id="rId30" o:title=""/>
                  <v:path arrowok="t"/>
                </v:shape>
                <v:shape id="table" o:spid="_x0000_s1035" type="#_x0000_t75" style="position:absolute;left:44135;top:10607;width:1221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">
                  <v:imagedata r:id="rId31" o:title=""/>
                  <v:path arrowok="t"/>
                </v:shape>
                <v:shape id="table" o:spid="_x0000_s1036" type="#_x0000_t75" style="position:absolute;left:58521;top:10607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">
                  <v:imagedata r:id="rId32" o:title=""/>
                  <v:path arrowok="t"/>
                </v:shape>
                <v:shape id="table" o:spid="_x0000_s1037" type="#_x0000_t75" style="position:absolute;left:72054;top:28773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">
                  <v:imagedata r:id="rId33" o:title=""/>
                  <v:path arrowok="t"/>
                </v:shape>
                <w10:wrap type="topAndBottom"/>
              </v:group>
            </w:pict>
          </mc:Fallback>
        </mc:AlternateContent>
      </w:r>
    </w:p>
    <w:p w:rsidR="00CD0E27" w:rsidRDefault="00CD0E27" w:rsidP="00CD0E27">
      <w:pPr>
        <w:spacing w:line="276" w:lineRule="auto"/>
        <w:rPr>
          <w:b/>
          <w:color w:val="00528A"/>
          <w:sz w:val="28"/>
          <w:szCs w:val="28"/>
        </w:rPr>
      </w:pPr>
    </w:p>
    <w:p w:rsidR="00CD0E27" w:rsidRPr="00CD0E27" w:rsidRDefault="00CD0E27" w:rsidP="00CD0E27">
      <w:pPr>
        <w:spacing w:line="276" w:lineRule="auto"/>
        <w:rPr>
          <w:b/>
          <w:color w:val="00528A"/>
          <w:sz w:val="24"/>
          <w:szCs w:val="24"/>
        </w:rPr>
      </w:pPr>
      <w:r w:rsidRPr="00CD0E27">
        <w:rPr>
          <w:b/>
          <w:color w:val="00528A"/>
          <w:sz w:val="24"/>
          <w:szCs w:val="24"/>
        </w:rPr>
        <w:t>Anordnung der Vorgangsknoten</w:t>
      </w:r>
      <w:r>
        <w:rPr>
          <w:b/>
          <w:color w:val="00528A"/>
          <w:sz w:val="24"/>
          <w:szCs w:val="24"/>
        </w:rPr>
        <w:t xml:space="preserve"> </w:t>
      </w:r>
      <w:r w:rsidRPr="00CD0E27">
        <w:rPr>
          <w:b/>
          <w:i/>
          <w:sz w:val="24"/>
          <w:szCs w:val="24"/>
        </w:rPr>
        <w:t>(Lösung)</w:t>
      </w:r>
    </w:p>
    <w:p w:rsidR="00CD0E27" w:rsidRDefault="00CD0E27" w:rsidP="00CD0E27">
      <w:pPr>
        <w:spacing w:line="276" w:lineRule="auto"/>
        <w:rPr>
          <w:color w:val="000000"/>
        </w:rPr>
      </w:pPr>
      <w:r w:rsidRPr="00CD0E27">
        <w:rPr>
          <w:color w:val="000000"/>
        </w:rPr>
        <w:t>Ordne diese Vorgangsknoten so an, wie in der Vorgangsliste definiert!</w:t>
      </w:r>
      <w:r>
        <w:rPr>
          <w:color w:val="000000"/>
        </w:rPr>
        <w:t xml:space="preserve"> Hinterlege Vorgangsnummer und Vorgangs</w:t>
      </w:r>
      <w:r w:rsidRPr="00CD0E27">
        <w:rPr>
          <w:color w:val="000000"/>
        </w:rPr>
        <w:t>dauer.</w:t>
      </w:r>
    </w:p>
    <w:p w:rsidR="00CD0E27" w:rsidRDefault="00CD0E27" w:rsidP="00CD0E27">
      <w:pPr>
        <w:spacing w:line="276" w:lineRule="auto"/>
        <w:rPr>
          <w:color w:val="000000"/>
        </w:rPr>
      </w:pPr>
      <w:r w:rsidRPr="00CD0E27">
        <w:rPr>
          <w:color w:val="000000"/>
        </w:rPr>
        <w:t>Die Vorgänge werden so angeordnet, dass ihre Abhängigkeiten sichtbar sind. Jeder Knoten enthält die Vorgangsnummer und die Dauer.</w:t>
      </w:r>
    </w:p>
    <w:p w:rsidR="00CD0E27" w:rsidRDefault="00CD0E27" w:rsidP="00CD0E2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69203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189611</wp:posOffset>
                </wp:positionV>
                <wp:extent cx="5358765" cy="2574598"/>
                <wp:effectExtent l="0" t="0" r="0" b="0"/>
                <wp:wrapTopAndBottom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2574598"/>
                          <a:chOff x="0" y="0"/>
                          <a:chExt cx="8632952" cy="4148328"/>
                        </a:xfrm>
                      </wpg:grpSpPr>
                      <pic:pic xmlns:pic="http://schemas.openxmlformats.org/drawingml/2006/picture">
                        <pic:nvPicPr>
                          <pic:cNvPr id="3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551078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27862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erade Verbindung mit Pfeil 11"/>
                        <wps:cNvCnPr/>
                        <wps:spPr>
                          <a:xfrm>
                            <a:off x="1450848" y="1767840"/>
                            <a:ext cx="409891" cy="462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winkelte Verbindung 12"/>
                        <wps:cNvCnPr/>
                        <wps:spPr>
                          <a:xfrm>
                            <a:off x="1219200" y="1694688"/>
                            <a:ext cx="643459" cy="118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winkelte Verbindung 13"/>
                        <wps:cNvCnPr/>
                        <wps:spPr>
                          <a:xfrm>
                            <a:off x="3084576" y="2950464"/>
                            <a:ext cx="586213" cy="1270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14"/>
                        <wps:cNvCnPr/>
                        <wps:spPr>
                          <a:xfrm flipV="1">
                            <a:off x="1219200" y="512064"/>
                            <a:ext cx="643459" cy="12555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winkelte Verbindung 15"/>
                        <wps:cNvCnPr/>
                        <wps:spPr>
                          <a:xfrm>
                            <a:off x="3084576" y="438912"/>
                            <a:ext cx="586213" cy="1257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winkelte Verbindung 16"/>
                        <wps:cNvCnPr/>
                        <wps:spPr>
                          <a:xfrm flipV="1">
                            <a:off x="3084576" y="1792224"/>
                            <a:ext cx="586213" cy="118060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17"/>
                        <wps:cNvCnPr/>
                        <wps:spPr>
                          <a:xfrm>
                            <a:off x="3084576" y="1792224"/>
                            <a:ext cx="586213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winkelte Verbindung 18"/>
                        <wps:cNvCnPr/>
                        <wps:spPr>
                          <a:xfrm>
                            <a:off x="4901184" y="1694688"/>
                            <a:ext cx="610887" cy="61496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winkelte Verbindung 19"/>
                        <wps:cNvCnPr/>
                        <wps:spPr>
                          <a:xfrm flipV="1">
                            <a:off x="4901184" y="2389632"/>
                            <a:ext cx="610887" cy="565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20"/>
                        <wps:cNvCnPr/>
                        <wps:spPr>
                          <a:xfrm>
                            <a:off x="6729984" y="2389632"/>
                            <a:ext cx="549593" cy="0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7510272" y="3462528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D599" id="Gruppieren 35" o:spid="_x0000_s1026" style="position:absolute;margin-left:29.7pt;margin-top:14.95pt;width:421.95pt;height:202.7pt;z-index:251692034;mso-width-relative:margin;mso-height-relative:margin" coordsize="86329,41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">
                <v:shape id="table" o:spid="_x0000_s1027" type="#_x0000_t75" style="position:absolute;left:36697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">
                  <v:imagedata r:id="rId43" o:title=""/>
                  <v:path arrowok="t"/>
                </v:shape>
                <v:shape id="table" o:spid="_x0000_s1028" type="#_x0000_t75" style="position:absolute;left:55107;top:18775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">
                  <v:imagedata r:id="rId44" o:title=""/>
                  <v:path arrowok="t"/>
                </v:shape>
                <v:shape id="table" o:spid="_x0000_s1029" type="#_x0000_t75" style="position:absolute;left:72786;top:18775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">
                  <v:imagedata r:id="rId45" o:title=""/>
                  <v:path arrowok="t"/>
                </v:shape>
                <v:shape id="table" o:spid="_x0000_s1030" type="#_x0000_t75" style="position:absolute;top:12557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">
                  <v:imagedata r:id="rId46" o:title=""/>
                  <v:path arrowok="t"/>
                </v:shape>
                <v:shape id="table" o:spid="_x0000_s1031" type="#_x0000_t75" style="position:absolute;left:18653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">
                  <v:imagedata r:id="rId47" o:title=""/>
                  <v:path arrowok="t"/>
                </v:shape>
                <v:shape id="table" o:spid="_x0000_s1032" type="#_x0000_t75" style="position:absolute;left:18653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">
                  <v:imagedata r:id="rId48" o:title=""/>
                  <v:path arrowok="t"/>
                </v:shape>
                <v:shape id="table" o:spid="_x0000_s1033" type="#_x0000_t75" style="position:absolute;left:18653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">
                  <v:imagedata r:id="rId49" o:title=""/>
                  <v:path arrowok="t"/>
                </v:shape>
                <v:shape id="table" o:spid="_x0000_s1034" type="#_x0000_t75" style="position:absolute;left:36697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">
                  <v:imagedata r:id="rId5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1" o:spid="_x0000_s1035" type="#_x0000_t32" style="position:absolute;left:14508;top:17678;width:409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" strokecolor="black [3213]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2" o:spid="_x0000_s1036" type="#_x0000_t34" style="position:absolute;left:12192;top:16946;width:6434;height:11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" strokecolor="black [3213]">
                  <v:stroke endarrow="open"/>
                </v:shape>
                <v:shape id="Gewinkelte Verbindung 13" o:spid="_x0000_s1037" type="#_x0000_t34" style="position:absolute;left:30845;top:29504;width:5862;height:1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" strokecolor="black [3213]">
                  <v:stroke endarrow="open"/>
                </v:shape>
                <v:shape id="Gewinkelte Verbindung 14" o:spid="_x0000_s1038" type="#_x0000_t34" style="position:absolute;left:12192;top:5120;width:6434;height:1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" strokecolor="black [3213]">
                  <v:stroke endarrow="open"/>
                </v:shape>
                <v:shape id="Gewinkelte Verbindung 15" o:spid="_x0000_s1039" type="#_x0000_t34" style="position:absolute;left:30845;top:4389;width:5862;height:12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" strokecolor="black [3213]">
                  <v:stroke endarrow="open"/>
                </v:shape>
                <v:shape id="Gewinkelte Verbindung 16" o:spid="_x0000_s1040" type="#_x0000_t34" style="position:absolute;left:30845;top:17922;width:5862;height:118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" strokecolor="black [3213]">
                  <v:stroke endarrow="block" endarrowwidth="wide"/>
                </v:shape>
                <v:line id="Gerade Verbindung 17" o:spid="_x0000_s1041" style="position:absolute;visibility:visible;mso-wrap-style:square" from="30845,17922" to="36707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" strokecolor="black [3213]">
                  <v:stroke endarrow="block" endarrowwidth="wide" joinstyle="miter"/>
                </v:line>
                <v:shape id="Gewinkelte Verbindung 18" o:spid="_x0000_s1042" type="#_x0000_t34" style="position:absolute;left:49011;top:16946;width:6109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" strokecolor="black [3213]">
                  <v:stroke endarrow="block" endarrowwidth="wide"/>
                </v:shape>
                <v:shape id="Gewinkelte Verbindung 19" o:spid="_x0000_s1043" type="#_x0000_t34" style="position:absolute;left:49011;top:23896;width:6109;height:56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" strokecolor="black [3213]">
                  <v:stroke endarrow="open"/>
                </v:shape>
                <v:shape id="Gerade Verbindung mit Pfeil 20" o:spid="_x0000_s1044" type="#_x0000_t32" style="position:absolute;left:67299;top:23896;width:5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" strokecolor="black [3213]">
                  <v:stroke endarrow="open" joinstyle="miter"/>
                </v:shape>
                <v:shape id="table" o:spid="_x0000_s1045" type="#_x0000_t75" style="position:absolute;left:75102;top:34625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">
                  <v:imagedata r:id="rId51" o:title=""/>
                  <v:path arrowok="t"/>
                </v:shape>
                <w10:wrap type="topAndBottom"/>
              </v:group>
            </w:pict>
          </mc:Fallback>
        </mc:AlternateContent>
      </w:r>
    </w:p>
    <w:p w:rsidR="00CD0E27" w:rsidRDefault="00CD0E27" w:rsidP="00CD0E27">
      <w:pPr>
        <w:spacing w:line="276" w:lineRule="auto"/>
        <w:rPr>
          <w:color w:val="000000"/>
        </w:rPr>
      </w:pPr>
    </w:p>
    <w:p w:rsidR="00CD0E27" w:rsidRDefault="00CD0E27" w:rsidP="00CD0E27">
      <w:pPr>
        <w:spacing w:line="276" w:lineRule="auto"/>
        <w:rPr>
          <w:b/>
          <w:color w:val="00528A"/>
          <w:sz w:val="24"/>
          <w:szCs w:val="24"/>
        </w:rPr>
      </w:pPr>
      <w:r w:rsidRPr="00CD0E27">
        <w:rPr>
          <w:b/>
          <w:color w:val="00528A"/>
          <w:sz w:val="24"/>
          <w:szCs w:val="24"/>
        </w:rPr>
        <w:lastRenderedPageBreak/>
        <w:t>Vorwärtsrechnung</w:t>
      </w:r>
    </w:p>
    <w:p w:rsidR="00CD0E27" w:rsidRPr="00CD0E27" w:rsidRDefault="00CD0E27" w:rsidP="00CD0E27">
      <w:pPr>
        <w:spacing w:line="276" w:lineRule="auto"/>
        <w:rPr>
          <w:color w:val="000000"/>
        </w:rPr>
      </w:pPr>
      <w:r w:rsidRPr="00CD0E27">
        <w:rPr>
          <w:color w:val="000000"/>
        </w:rPr>
        <w:t xml:space="preserve">Führe die Vorwärtsrechnung zur Ermittlung der frühesten Anfangs- und Endzeitpunkte durch! Beginne mit dem Start-Vorgang. </w:t>
      </w:r>
    </w:p>
    <w:p w:rsidR="00EB1199" w:rsidRDefault="00CD0E27" w:rsidP="00CD0E27">
      <w:pPr>
        <w:spacing w:line="276" w:lineRule="auto"/>
        <w:rPr>
          <w:color w:val="000000"/>
        </w:rPr>
      </w:pPr>
      <w:r w:rsidRPr="00CD0E27">
        <w:rPr>
          <w:color w:val="000000"/>
        </w:rPr>
        <w:t>Formel: FEZ = FAZ + D. FAZ des Startvorgangs = 0.</w:t>
      </w:r>
    </w:p>
    <w:p w:rsidR="00CD0E27" w:rsidRDefault="00CD0E27" w:rsidP="00CD0E2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694082" behindDoc="0" locked="0" layoutInCell="1" allowOverlap="1" wp14:anchorId="67DB7F50" wp14:editId="6AAFFFD2">
                <wp:simplePos x="0" y="0"/>
                <wp:positionH relativeFrom="column">
                  <wp:posOffset>421640</wp:posOffset>
                </wp:positionH>
                <wp:positionV relativeFrom="paragraph">
                  <wp:posOffset>170688</wp:posOffset>
                </wp:positionV>
                <wp:extent cx="5276463" cy="2352863"/>
                <wp:effectExtent l="0" t="0" r="635" b="9525"/>
                <wp:wrapTopAndBottom/>
                <wp:docPr id="55" name="Gruppieren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463" cy="2352863"/>
                          <a:chOff x="0" y="0"/>
                          <a:chExt cx="8535416" cy="3806952"/>
                        </a:xfrm>
                      </wpg:grpSpPr>
                      <pic:pic xmlns:pic="http://schemas.openxmlformats.org/drawingml/2006/picture">
                        <pic:nvPicPr>
                          <pic:cNvPr id="4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5510784" y="18653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7278624" y="18653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erade Verbindung mit Pfeil 29"/>
                        <wps:cNvCnPr/>
                        <wps:spPr>
                          <a:xfrm>
                            <a:off x="1450848" y="1767840"/>
                            <a:ext cx="409891" cy="462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0"/>
                        <wps:cNvCnPr/>
                        <wps:spPr>
                          <a:xfrm>
                            <a:off x="1219200" y="1682496"/>
                            <a:ext cx="643459" cy="118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1"/>
                        <wps:cNvCnPr/>
                        <wps:spPr>
                          <a:xfrm>
                            <a:off x="3084576" y="2938272"/>
                            <a:ext cx="586213" cy="1270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winkelte Verbindung 32"/>
                        <wps:cNvCnPr/>
                        <wps:spPr>
                          <a:xfrm flipV="1">
                            <a:off x="1219200" y="499872"/>
                            <a:ext cx="643459" cy="12555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winkelte Verbindung 33"/>
                        <wps:cNvCnPr/>
                        <wps:spPr>
                          <a:xfrm>
                            <a:off x="3084576" y="426720"/>
                            <a:ext cx="586213" cy="1257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winkelte Verbindung 34"/>
                        <wps:cNvCnPr/>
                        <wps:spPr>
                          <a:xfrm flipV="1">
                            <a:off x="3084576" y="1792224"/>
                            <a:ext cx="586213" cy="118060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Gerade Verbindung 35"/>
                        <wps:cNvCnPr/>
                        <wps:spPr>
                          <a:xfrm>
                            <a:off x="3084576" y="1792224"/>
                            <a:ext cx="586213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winkelte Verbindung 36"/>
                        <wps:cNvCnPr/>
                        <wps:spPr>
                          <a:xfrm>
                            <a:off x="4901184" y="1694688"/>
                            <a:ext cx="610887" cy="61496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winkelte Verbindung 37"/>
                        <wps:cNvCnPr/>
                        <wps:spPr>
                          <a:xfrm flipV="1">
                            <a:off x="4901184" y="2377440"/>
                            <a:ext cx="610887" cy="565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rade Verbindung mit Pfeil 38"/>
                        <wps:cNvCnPr/>
                        <wps:spPr>
                          <a:xfrm>
                            <a:off x="6729984" y="2377440"/>
                            <a:ext cx="549593" cy="0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7412736" y="3121152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9F60A" id="Gruppieren 55" o:spid="_x0000_s1026" style="position:absolute;margin-left:33.2pt;margin-top:13.45pt;width:415.45pt;height:185.25pt;z-index:251694082;mso-width-relative:margin;mso-height-relative:margin" coordsize="85354,38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">
                <v:shape id="table" o:spid="_x0000_s1027" type="#_x0000_t75" style="position:absolute;left:36697;top:12557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">
                  <v:imagedata r:id="rId61" o:title=""/>
                  <v:path arrowok="t"/>
                </v:shape>
                <v:shape id="table" o:spid="_x0000_s1028" type="#_x0000_t75" style="position:absolute;left:55107;top:18653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">
                  <v:imagedata r:id="rId62" o:title=""/>
                  <v:path arrowok="t"/>
                </v:shape>
                <v:shape id="table" o:spid="_x0000_s1029" type="#_x0000_t75" style="position:absolute;left:72786;top:18653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">
                  <v:imagedata r:id="rId63" o:title=""/>
                  <v:path arrowok="t"/>
                </v:shape>
                <v:shape id="table" o:spid="_x0000_s1030" type="#_x0000_t75" style="position:absolute;top:12557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">
                  <v:imagedata r:id="rId64" o:title=""/>
                  <v:path arrowok="t"/>
                </v:shape>
                <v:shape id="table" o:spid="_x0000_s1031" type="#_x0000_t75" style="position:absolute;left:18653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">
                  <v:imagedata r:id="rId65" o:title=""/>
                  <v:path arrowok="t"/>
                </v:shape>
                <v:shape id="table" o:spid="_x0000_s1032" type="#_x0000_t75" style="position:absolute;left:18653;top:12557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">
                  <v:imagedata r:id="rId66" o:title=""/>
                  <v:path arrowok="t"/>
                </v:shape>
                <v:shape id="table" o:spid="_x0000_s1033" type="#_x0000_t75" style="position:absolute;left:18653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">
                  <v:imagedata r:id="rId67" o:title=""/>
                  <v:path arrowok="t"/>
                </v:shape>
                <v:shape id="table" o:spid="_x0000_s1034" type="#_x0000_t75" style="position:absolute;left:36697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">
                  <v:imagedata r:id="rId68" o:title=""/>
                  <v:path arrowok="t"/>
                </v:shape>
                <v:shape id="Gerade Verbindung mit Pfeil 29" o:spid="_x0000_s1035" type="#_x0000_t32" style="position:absolute;left:14508;top:17678;width:409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" strokecolor="black [3213]">
                  <v:stroke endarrow="open" joinstyle="miter"/>
                </v:shape>
                <v:shape id="Gewinkelte Verbindung 30" o:spid="_x0000_s1036" type="#_x0000_t34" style="position:absolute;left:12192;top:16824;width:6434;height:11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" strokecolor="black [3213]">
                  <v:stroke endarrow="open"/>
                </v:shape>
                <v:shape id="Gewinkelte Verbindung 31" o:spid="_x0000_s1037" type="#_x0000_t34" style="position:absolute;left:30845;top:29382;width:5862;height:1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" strokecolor="black [3213]">
                  <v:stroke endarrow="open"/>
                </v:shape>
                <v:shape id="Gewinkelte Verbindung 32" o:spid="_x0000_s1038" type="#_x0000_t34" style="position:absolute;left:12192;top:4998;width:6434;height:1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" strokecolor="black [3213]">
                  <v:stroke endarrow="open"/>
                </v:shape>
                <v:shape id="Gewinkelte Verbindung 33" o:spid="_x0000_s1039" type="#_x0000_t34" style="position:absolute;left:30845;top:4267;width:5862;height:12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" strokecolor="black [3213]">
                  <v:stroke endarrow="open"/>
                </v:shape>
                <v:shape id="Gewinkelte Verbindung 34" o:spid="_x0000_s1040" type="#_x0000_t34" style="position:absolute;left:30845;top:17922;width:5862;height:118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" strokecolor="black [3213]">
                  <v:stroke endarrow="block" endarrowwidth="wide"/>
                </v:shape>
                <v:line id="Gerade Verbindung 35" o:spid="_x0000_s1041" style="position:absolute;visibility:visible;mso-wrap-style:square" from="30845,17922" to="36707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" strokecolor="black [3213]">
                  <v:stroke endarrow="block" endarrowwidth="wide" joinstyle="miter"/>
                </v:line>
                <v:shape id="Gewinkelte Verbindung 36" o:spid="_x0000_s1042" type="#_x0000_t34" style="position:absolute;left:49011;top:16946;width:6109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" strokecolor="black [3213]">
                  <v:stroke endarrow="block" endarrowwidth="wide"/>
                </v:shape>
                <v:shape id="Gewinkelte Verbindung 37" o:spid="_x0000_s1043" type="#_x0000_t34" style="position:absolute;left:49011;top:23774;width:6109;height:56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" strokecolor="black [3213]">
                  <v:stroke endarrow="open"/>
                </v:shape>
                <v:shape id="Gerade Verbindung mit Pfeil 38" o:spid="_x0000_s1044" type="#_x0000_t32" style="position:absolute;left:67299;top:23774;width:5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" strokecolor="black [3213]">
                  <v:stroke endarrow="open" joinstyle="miter"/>
                </v:shape>
                <v:shape id="table" o:spid="_x0000_s1045" type="#_x0000_t75" style="position:absolute;left:74127;top:31211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">
                  <v:imagedata r:id="rId69" o:title=""/>
                  <v:path arrowok="t"/>
                </v:shape>
                <w10:wrap type="topAndBottom"/>
              </v:group>
            </w:pict>
          </mc:Fallback>
        </mc:AlternateContent>
      </w:r>
    </w:p>
    <w:p w:rsidR="00CD0E27" w:rsidRDefault="00CD0E27" w:rsidP="00CD0E27">
      <w:pPr>
        <w:spacing w:line="276" w:lineRule="auto"/>
        <w:rPr>
          <w:color w:val="000000"/>
        </w:rPr>
      </w:pPr>
    </w:p>
    <w:p w:rsidR="00EB1199" w:rsidRDefault="00EB1199" w:rsidP="00EB1199">
      <w:pPr>
        <w:spacing w:line="276" w:lineRule="auto"/>
        <w:rPr>
          <w:b/>
          <w:color w:val="00528A"/>
          <w:sz w:val="24"/>
          <w:szCs w:val="24"/>
        </w:rPr>
      </w:pPr>
      <w:r w:rsidRPr="00CD0E27">
        <w:rPr>
          <w:b/>
          <w:color w:val="00528A"/>
          <w:sz w:val="24"/>
          <w:szCs w:val="24"/>
        </w:rPr>
        <w:t>Vorwärtsrechnung</w:t>
      </w:r>
      <w:r>
        <w:rPr>
          <w:b/>
          <w:color w:val="00528A"/>
          <w:sz w:val="24"/>
          <w:szCs w:val="24"/>
        </w:rPr>
        <w:t xml:space="preserve"> </w:t>
      </w:r>
      <w:r w:rsidRPr="00EB1199">
        <w:rPr>
          <w:b/>
          <w:i/>
          <w:sz w:val="24"/>
          <w:szCs w:val="24"/>
        </w:rPr>
        <w:t>(Lösung)</w:t>
      </w:r>
    </w:p>
    <w:p w:rsidR="002D72A4" w:rsidRDefault="00EB1199" w:rsidP="00EB1199">
      <w:pPr>
        <w:spacing w:line="276" w:lineRule="auto"/>
        <w:rPr>
          <w:color w:val="000000"/>
        </w:rPr>
      </w:pPr>
      <w:r w:rsidRPr="00EB1199">
        <w:rPr>
          <w:color w:val="000000"/>
        </w:rPr>
        <w:t>Ermittlung des frühesten Endzeitpunkts: FEZ = FAZ + D. Die FEZ der Vorgänger werden für die Nachfolger als FAZ übernommen:</w:t>
      </w:r>
    </w:p>
    <w:p w:rsidR="00EB1199" w:rsidRDefault="00372897" w:rsidP="00EB1199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w:drawing>
          <wp:anchor distT="0" distB="0" distL="114300" distR="114300" simplePos="0" relativeHeight="251695106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-3810</wp:posOffset>
            </wp:positionV>
            <wp:extent cx="5388610" cy="2559685"/>
            <wp:effectExtent l="0" t="0" r="2540" b="0"/>
            <wp:wrapSquare wrapText="bothSides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VorwaertsRechL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372897" w:rsidRDefault="00372897" w:rsidP="002D72A4">
      <w:pPr>
        <w:spacing w:line="276" w:lineRule="auto"/>
        <w:rPr>
          <w:b/>
          <w:color w:val="00528A"/>
          <w:sz w:val="24"/>
          <w:szCs w:val="24"/>
        </w:rPr>
      </w:pPr>
    </w:p>
    <w:p w:rsidR="002D72A4" w:rsidRDefault="002D72A4" w:rsidP="002D72A4">
      <w:pPr>
        <w:spacing w:line="276" w:lineRule="auto"/>
        <w:rPr>
          <w:b/>
          <w:color w:val="00528A"/>
          <w:sz w:val="24"/>
          <w:szCs w:val="24"/>
        </w:rPr>
      </w:pPr>
      <w:r w:rsidRPr="002D72A4">
        <w:rPr>
          <w:b/>
          <w:color w:val="00528A"/>
          <w:sz w:val="24"/>
          <w:szCs w:val="24"/>
        </w:rPr>
        <w:lastRenderedPageBreak/>
        <w:t>Rückwärtsrechnung</w:t>
      </w:r>
    </w:p>
    <w:p w:rsidR="002D72A4" w:rsidRPr="002D72A4" w:rsidRDefault="002D72A4" w:rsidP="002D72A4">
      <w:pPr>
        <w:spacing w:line="276" w:lineRule="auto"/>
        <w:rPr>
          <w:color w:val="000000"/>
        </w:rPr>
      </w:pPr>
      <w:r w:rsidRPr="002D72A4">
        <w:rPr>
          <w:color w:val="000000"/>
        </w:rPr>
        <w:t>Führe die Rückwärtsrechnung zur Ermittlung der spätesten Anfangs- und Endzeitpunkte durch! Beginne mit dem End-Vorgang.</w:t>
      </w:r>
    </w:p>
    <w:p w:rsidR="002D72A4" w:rsidRDefault="002D72A4" w:rsidP="002D72A4">
      <w:pPr>
        <w:spacing w:line="276" w:lineRule="auto"/>
        <w:rPr>
          <w:color w:val="000000"/>
        </w:rPr>
      </w:pPr>
      <w:r w:rsidRPr="002D72A4">
        <w:rPr>
          <w:color w:val="000000"/>
        </w:rPr>
        <w:t>Formel: SAZ = SEZ – D. SEZ des Endvorgangs = 30.</w:t>
      </w:r>
    </w:p>
    <w:p w:rsidR="002D72A4" w:rsidRDefault="002D72A4" w:rsidP="002D72A4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71661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87630</wp:posOffset>
                </wp:positionV>
                <wp:extent cx="5332269" cy="2401824"/>
                <wp:effectExtent l="0" t="0" r="1905" b="0"/>
                <wp:wrapNone/>
                <wp:docPr id="76" name="Gruppieren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269" cy="2401824"/>
                          <a:chOff x="0" y="0"/>
                          <a:chExt cx="8559800" cy="3855720"/>
                        </a:xfrm>
                      </wpg:grpSpPr>
                      <pic:pic xmlns:pic="http://schemas.openxmlformats.org/drawingml/2006/picture">
                        <pic:nvPicPr>
                          <pic:cNvPr id="6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5510784" y="18653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7278624" y="18653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erade Verbindung mit Pfeil 11"/>
                        <wps:cNvCnPr/>
                        <wps:spPr>
                          <a:xfrm>
                            <a:off x="1450848" y="1767840"/>
                            <a:ext cx="409891" cy="462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winkelte Verbindung 12"/>
                        <wps:cNvCnPr/>
                        <wps:spPr>
                          <a:xfrm>
                            <a:off x="1219200" y="1682496"/>
                            <a:ext cx="643459" cy="118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winkelte Verbindung 13"/>
                        <wps:cNvCnPr/>
                        <wps:spPr>
                          <a:xfrm flipV="1">
                            <a:off x="3084576" y="3108960"/>
                            <a:ext cx="586213" cy="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winkelte Verbindung 14"/>
                        <wps:cNvCnPr/>
                        <wps:spPr>
                          <a:xfrm flipV="1">
                            <a:off x="1219200" y="499872"/>
                            <a:ext cx="643459" cy="12555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winkelte Verbindung 15"/>
                        <wps:cNvCnPr/>
                        <wps:spPr>
                          <a:xfrm>
                            <a:off x="3084576" y="426720"/>
                            <a:ext cx="586213" cy="1257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winkelte Verbindung 16"/>
                        <wps:cNvCnPr/>
                        <wps:spPr>
                          <a:xfrm flipV="1">
                            <a:off x="3084576" y="1792224"/>
                            <a:ext cx="586213" cy="118060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 Verbindung 17"/>
                        <wps:cNvCnPr/>
                        <wps:spPr>
                          <a:xfrm>
                            <a:off x="3084576" y="1792224"/>
                            <a:ext cx="586213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winkelte Verbindung 18"/>
                        <wps:cNvCnPr/>
                        <wps:spPr>
                          <a:xfrm>
                            <a:off x="4901184" y="1694688"/>
                            <a:ext cx="610887" cy="61496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winkelte Verbindung 19"/>
                        <wps:cNvCnPr/>
                        <wps:spPr>
                          <a:xfrm flipV="1">
                            <a:off x="4901184" y="2377440"/>
                            <a:ext cx="610887" cy="565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20"/>
                        <wps:cNvCnPr/>
                        <wps:spPr>
                          <a:xfrm>
                            <a:off x="6729984" y="2377440"/>
                            <a:ext cx="549593" cy="0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7437120" y="3169920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CA38D" id="Gruppieren 76" o:spid="_x0000_s1026" style="position:absolute;margin-left:31pt;margin-top:6.9pt;width:419.85pt;height:189.1pt;z-index:251716610;mso-width-relative:margin;mso-height-relative:margin" coordsize="85598,38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">
                <v:shape id="table" o:spid="_x0000_s1027" type="#_x0000_t75" style="position:absolute;left:36697;top:12557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">
                  <v:imagedata r:id="rId80" o:title=""/>
                  <v:path arrowok="t"/>
                </v:shape>
                <v:shape id="table" o:spid="_x0000_s1028" type="#_x0000_t75" style="position:absolute;left:55107;top:18653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">
                  <v:imagedata r:id="rId81" o:title=""/>
                  <v:path arrowok="t"/>
                </v:shape>
                <v:shape id="table" o:spid="_x0000_s1029" type="#_x0000_t75" style="position:absolute;left:72786;top:18653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">
                  <v:imagedata r:id="rId82" o:title=""/>
                  <v:path arrowok="t"/>
                </v:shape>
                <v:shape id="table" o:spid="_x0000_s1030" type="#_x0000_t75" style="position:absolute;top:12557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">
                  <v:imagedata r:id="rId83" o:title=""/>
                  <v:path arrowok="t"/>
                </v:shape>
                <v:shape id="table" o:spid="_x0000_s1031" type="#_x0000_t75" style="position:absolute;left:18653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">
                  <v:imagedata r:id="rId84" o:title=""/>
                  <v:path arrowok="t"/>
                </v:shape>
                <v:shape id="table" o:spid="_x0000_s1032" type="#_x0000_t75" style="position:absolute;left:18653;top:12557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">
                  <v:imagedata r:id="rId85" o:title=""/>
                  <v:path arrowok="t"/>
                </v:shape>
                <v:shape id="table" o:spid="_x0000_s1033" type="#_x0000_t75" style="position:absolute;left:18653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">
                  <v:imagedata r:id="rId86" o:title=""/>
                  <v:path arrowok="t"/>
                </v:shape>
                <v:shape id="table" o:spid="_x0000_s1034" type="#_x0000_t75" style="position:absolute;left:36697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">
                  <v:imagedata r:id="rId87" o:title=""/>
                  <v:path arrowok="t"/>
                </v:shape>
                <v:shape id="Gerade Verbindung mit Pfeil 11" o:spid="_x0000_s1035" type="#_x0000_t32" style="position:absolute;left:14508;top:17678;width:409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" strokecolor="black [3213]">
                  <v:stroke endarrow="open" joinstyle="miter"/>
                </v:shape>
                <v:shape id="Gewinkelte Verbindung 12" o:spid="_x0000_s1036" type="#_x0000_t34" style="position:absolute;left:12192;top:16824;width:6434;height:11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" strokecolor="black [3213]">
                  <v:stroke endarrow="open"/>
                </v:shape>
                <v:shape id="Gewinkelte Verbindung 13" o:spid="_x0000_s1037" type="#_x0000_t34" style="position:absolute;left:30845;top:31089;width:586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" strokecolor="black [3213]">
                  <v:stroke endarrow="open"/>
                </v:shape>
                <v:shape id="Gewinkelte Verbindung 14" o:spid="_x0000_s1038" type="#_x0000_t34" style="position:absolute;left:12192;top:4998;width:6434;height:1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" strokecolor="black [3213]">
                  <v:stroke endarrow="open"/>
                </v:shape>
                <v:shape id="Gewinkelte Verbindung 15" o:spid="_x0000_s1039" type="#_x0000_t34" style="position:absolute;left:30845;top:4267;width:5862;height:12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" strokecolor="black [3213]">
                  <v:stroke endarrow="open"/>
                </v:shape>
                <v:shape id="Gewinkelte Verbindung 16" o:spid="_x0000_s1040" type="#_x0000_t34" style="position:absolute;left:30845;top:17922;width:5862;height:118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" strokecolor="black [3213]">
                  <v:stroke endarrow="block" endarrowwidth="wide"/>
                </v:shape>
                <v:line id="Gerade Verbindung 17" o:spid="_x0000_s1041" style="position:absolute;visibility:visible;mso-wrap-style:square" from="30845,17922" to="36707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" strokecolor="black [3213]">
                  <v:stroke endarrow="block" endarrowwidth="wide" joinstyle="miter"/>
                </v:line>
                <v:shape id="Gewinkelte Verbindung 18" o:spid="_x0000_s1042" type="#_x0000_t34" style="position:absolute;left:49011;top:16946;width:6109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" strokecolor="black [3213]">
                  <v:stroke endarrow="block" endarrowwidth="wide"/>
                </v:shape>
                <v:shape id="Gewinkelte Verbindung 19" o:spid="_x0000_s1043" type="#_x0000_t34" style="position:absolute;left:49011;top:23774;width:6109;height:56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" strokecolor="black [3213]">
                  <v:stroke endarrow="open"/>
                </v:shape>
                <v:shape id="Gerade Verbindung mit Pfeil 20" o:spid="_x0000_s1044" type="#_x0000_t32" style="position:absolute;left:67299;top:23774;width:5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" strokecolor="black [3213]">
                  <v:stroke endarrow="open" joinstyle="miter"/>
                </v:shape>
                <v:shape id="table" o:spid="_x0000_s1045" type="#_x0000_t75" style="position:absolute;left:74371;top:31699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">
                  <v:imagedata r:id="rId88" o:title=""/>
                  <v:path arrowok="t"/>
                </v:shape>
              </v:group>
            </w:pict>
          </mc:Fallback>
        </mc:AlternateContent>
      </w: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color w:val="000000"/>
        </w:rPr>
      </w:pPr>
    </w:p>
    <w:p w:rsidR="002D72A4" w:rsidRDefault="002D72A4" w:rsidP="002D72A4">
      <w:pPr>
        <w:spacing w:line="276" w:lineRule="auto"/>
        <w:rPr>
          <w:b/>
          <w:color w:val="00528A"/>
          <w:sz w:val="24"/>
          <w:szCs w:val="24"/>
        </w:rPr>
      </w:pPr>
      <w:r w:rsidRPr="002D72A4">
        <w:rPr>
          <w:b/>
          <w:color w:val="00528A"/>
          <w:sz w:val="24"/>
          <w:szCs w:val="24"/>
        </w:rPr>
        <w:t xml:space="preserve">Rückwärtsrechnung </w:t>
      </w:r>
      <w:r w:rsidRPr="00EB1199">
        <w:rPr>
          <w:b/>
          <w:i/>
          <w:sz w:val="24"/>
          <w:szCs w:val="24"/>
        </w:rPr>
        <w:t>(Lösung)</w:t>
      </w:r>
    </w:p>
    <w:p w:rsidR="00CD0E27" w:rsidRDefault="002D72A4" w:rsidP="00CD0E27">
      <w:pPr>
        <w:spacing w:line="276" w:lineRule="auto"/>
        <w:rPr>
          <w:color w:val="000000"/>
        </w:rPr>
      </w:pPr>
      <w:r w:rsidRPr="002D72A4">
        <w:rPr>
          <w:color w:val="000000"/>
        </w:rPr>
        <w:t>Ermittlung des spätesten Anfangszeitpunkts: SAZ = SEZ - D. Die SAZ der Vorgänger werden für die Nachfolger als SEZ übernommen:</w:t>
      </w:r>
    </w:p>
    <w:p w:rsidR="002D72A4" w:rsidRDefault="00372897" w:rsidP="00CD0E2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w:drawing>
          <wp:anchor distT="0" distB="0" distL="114300" distR="114300" simplePos="0" relativeHeight="251717634" behindDoc="0" locked="0" layoutInCell="1" allowOverlap="1">
            <wp:simplePos x="0" y="0"/>
            <wp:positionH relativeFrom="column">
              <wp:posOffset>400685</wp:posOffset>
            </wp:positionH>
            <wp:positionV relativeFrom="paragraph">
              <wp:posOffset>2540</wp:posOffset>
            </wp:positionV>
            <wp:extent cx="5319011" cy="2670048"/>
            <wp:effectExtent l="0" t="0" r="0" b="0"/>
            <wp:wrapTopAndBottom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RueckWaertsRechL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1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E27" w:rsidRDefault="00CD0E27" w:rsidP="00CD0E27">
      <w:pPr>
        <w:spacing w:line="276" w:lineRule="auto"/>
        <w:rPr>
          <w:color w:val="000000"/>
        </w:rPr>
      </w:pPr>
    </w:p>
    <w:p w:rsidR="00372897" w:rsidRDefault="00CD0E27" w:rsidP="00372897">
      <w:pPr>
        <w:spacing w:line="276" w:lineRule="auto"/>
        <w:rPr>
          <w:b/>
          <w:color w:val="00528A"/>
          <w:sz w:val="24"/>
          <w:szCs w:val="24"/>
        </w:rPr>
      </w:pPr>
      <w:r>
        <w:rPr>
          <w:color w:val="000000"/>
        </w:rPr>
        <w:lastRenderedPageBreak/>
        <w:t xml:space="preserve"> </w:t>
      </w:r>
      <w:r w:rsidR="00F31644">
        <w:rPr>
          <w:b/>
          <w:color w:val="00528A"/>
          <w:sz w:val="24"/>
          <w:szCs w:val="24"/>
        </w:rPr>
        <w:t>Pufferzeiten</w:t>
      </w:r>
    </w:p>
    <w:p w:rsidR="00372897" w:rsidRPr="00372897" w:rsidRDefault="00372897" w:rsidP="00372897">
      <w:pPr>
        <w:spacing w:line="276" w:lineRule="auto"/>
        <w:rPr>
          <w:color w:val="000000"/>
        </w:rPr>
      </w:pPr>
      <w:r w:rsidRPr="00372897">
        <w:rPr>
          <w:color w:val="000000"/>
        </w:rPr>
        <w:t xml:space="preserve">Ermittle die Gesamtpuffer und die freien Puffer der Vorgänge. </w:t>
      </w:r>
    </w:p>
    <w:p w:rsidR="00372897" w:rsidRDefault="00F31644" w:rsidP="0037289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73913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332486</wp:posOffset>
                </wp:positionV>
                <wp:extent cx="5378450" cy="2400935"/>
                <wp:effectExtent l="0" t="0" r="0" b="0"/>
                <wp:wrapTopAndBottom/>
                <wp:docPr id="97" name="Gruppieren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0" cy="2400935"/>
                          <a:chOff x="0" y="0"/>
                          <a:chExt cx="8500364" cy="3794760"/>
                        </a:xfrm>
                      </wpg:grpSpPr>
                      <pic:pic xmlns:pic="http://schemas.openxmlformats.org/drawingml/2006/picture">
                        <pic:nvPicPr>
                          <pic:cNvPr id="8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551078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727862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erade Verbindung mit Pfeil 11"/>
                        <wps:cNvCnPr/>
                        <wps:spPr>
                          <a:xfrm>
                            <a:off x="1450848" y="1767840"/>
                            <a:ext cx="409891" cy="462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Gewinkelte Verbindung 12"/>
                        <wps:cNvCnPr/>
                        <wps:spPr>
                          <a:xfrm>
                            <a:off x="1219200" y="1694688"/>
                            <a:ext cx="643459" cy="118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winkelte Verbindung 13"/>
                        <wps:cNvCnPr/>
                        <wps:spPr>
                          <a:xfrm flipV="1">
                            <a:off x="3084576" y="3108960"/>
                            <a:ext cx="586213" cy="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Gewinkelte Verbindung 14"/>
                        <wps:cNvCnPr/>
                        <wps:spPr>
                          <a:xfrm flipV="1">
                            <a:off x="1219200" y="512064"/>
                            <a:ext cx="643459" cy="12555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Gewinkelte Verbindung 15"/>
                        <wps:cNvCnPr/>
                        <wps:spPr>
                          <a:xfrm>
                            <a:off x="3084576" y="438912"/>
                            <a:ext cx="586213" cy="1257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Gewinkelte Verbindung 16"/>
                        <wps:cNvCnPr/>
                        <wps:spPr>
                          <a:xfrm flipV="1">
                            <a:off x="3084576" y="1792224"/>
                            <a:ext cx="586213" cy="118060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Gerade Verbindung 17"/>
                        <wps:cNvCnPr/>
                        <wps:spPr>
                          <a:xfrm>
                            <a:off x="3084576" y="1792224"/>
                            <a:ext cx="586213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Gewinkelte Verbindung 18"/>
                        <wps:cNvCnPr/>
                        <wps:spPr>
                          <a:xfrm>
                            <a:off x="4901184" y="1694688"/>
                            <a:ext cx="610887" cy="61496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Gewinkelte Verbindung 19"/>
                        <wps:cNvCnPr/>
                        <wps:spPr>
                          <a:xfrm flipV="1">
                            <a:off x="4901184" y="2389632"/>
                            <a:ext cx="610887" cy="565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Gerade Verbindung mit Pfeil 20"/>
                        <wps:cNvCnPr/>
                        <wps:spPr>
                          <a:xfrm>
                            <a:off x="6729984" y="2389632"/>
                            <a:ext cx="549593" cy="0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7376160" y="3108960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B8844" id="Gruppieren 97" o:spid="_x0000_s1026" style="position:absolute;margin-left:29.2pt;margin-top:26.2pt;width:423.5pt;height:189.05pt;z-index:251739138;mso-width-relative:margin;mso-height-relative:margin" coordsize="85003,37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">
                <v:shape id="table" o:spid="_x0000_s1027" type="#_x0000_t75" style="position:absolute;left:36697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">
                  <v:imagedata r:id="rId98" o:title=""/>
                  <v:path arrowok="t"/>
                </v:shape>
                <v:shape id="table" o:spid="_x0000_s1028" type="#_x0000_t75" style="position:absolute;left:55107;top:18775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">
                  <v:imagedata r:id="rId99" o:title=""/>
                  <v:path arrowok="t"/>
                </v:shape>
                <v:shape id="table" o:spid="_x0000_s1029" type="#_x0000_t75" style="position:absolute;left:72786;top:18775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">
                  <v:imagedata r:id="rId100" o:title=""/>
                  <v:path arrowok="t"/>
                </v:shape>
                <v:shape id="table" o:spid="_x0000_s1030" type="#_x0000_t75" style="position:absolute;top:12557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">
                  <v:imagedata r:id="rId101" o:title=""/>
                  <v:path arrowok="t"/>
                </v:shape>
                <v:shape id="table" o:spid="_x0000_s1031" type="#_x0000_t75" style="position:absolute;left:18653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">
                  <v:imagedata r:id="rId102" o:title=""/>
                  <v:path arrowok="t"/>
                </v:shape>
                <v:shape id="table" o:spid="_x0000_s1032" type="#_x0000_t75" style="position:absolute;left:18653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">
                  <v:imagedata r:id="rId103" o:title=""/>
                  <v:path arrowok="t"/>
                </v:shape>
                <v:shape id="table" o:spid="_x0000_s1033" type="#_x0000_t75" style="position:absolute;left:18653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">
                  <v:imagedata r:id="rId104" o:title=""/>
                  <v:path arrowok="t"/>
                </v:shape>
                <v:shape id="table" o:spid="_x0000_s1034" type="#_x0000_t75" style="position:absolute;left:36697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">
                  <v:imagedata r:id="rId105" o:title=""/>
                  <v:path arrowok="t"/>
                </v:shape>
                <v:shape id="Gerade Verbindung mit Pfeil 11" o:spid="_x0000_s1035" type="#_x0000_t32" style="position:absolute;left:14508;top:17678;width:409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" strokecolor="black [3213]">
                  <v:stroke endarrow="open" joinstyle="miter"/>
                </v:shape>
                <v:shape id="Gewinkelte Verbindung 12" o:spid="_x0000_s1036" type="#_x0000_t34" style="position:absolute;left:12192;top:16946;width:6434;height:11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" strokecolor="black [3213]">
                  <v:stroke endarrow="open"/>
                </v:shape>
                <v:shape id="Gewinkelte Verbindung 13" o:spid="_x0000_s1037" type="#_x0000_t34" style="position:absolute;left:30845;top:31089;width:586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" strokecolor="black [3213]">
                  <v:stroke endarrow="open"/>
                </v:shape>
                <v:shape id="Gewinkelte Verbindung 14" o:spid="_x0000_s1038" type="#_x0000_t34" style="position:absolute;left:12192;top:5120;width:6434;height:1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" strokecolor="black [3213]">
                  <v:stroke endarrow="open"/>
                </v:shape>
                <v:shape id="Gewinkelte Verbindung 15" o:spid="_x0000_s1039" type="#_x0000_t34" style="position:absolute;left:30845;top:4389;width:5862;height:12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" strokecolor="black [3213]">
                  <v:stroke endarrow="open"/>
                </v:shape>
                <v:shape id="Gewinkelte Verbindung 16" o:spid="_x0000_s1040" type="#_x0000_t34" style="position:absolute;left:30845;top:17922;width:5862;height:118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" strokecolor="black [3213]">
                  <v:stroke endarrow="block" endarrowwidth="wide"/>
                </v:shape>
                <v:line id="Gerade Verbindung 17" o:spid="_x0000_s1041" style="position:absolute;visibility:visible;mso-wrap-style:square" from="30845,17922" to="36707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" strokecolor="black [3213]">
                  <v:stroke endarrow="block" endarrowwidth="wide" joinstyle="miter"/>
                </v:line>
                <v:shape id="Gewinkelte Verbindung 18" o:spid="_x0000_s1042" type="#_x0000_t34" style="position:absolute;left:49011;top:16946;width:6109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" strokecolor="black [3213]">
                  <v:stroke endarrow="block" endarrowwidth="wide"/>
                </v:shape>
                <v:shape id="Gewinkelte Verbindung 19" o:spid="_x0000_s1043" type="#_x0000_t34" style="position:absolute;left:49011;top:23896;width:6109;height:56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" strokecolor="black [3213]">
                  <v:stroke endarrow="open"/>
                </v:shape>
                <v:shape id="Gerade Verbindung mit Pfeil 20" o:spid="_x0000_s1044" type="#_x0000_t32" style="position:absolute;left:67299;top:23896;width:5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" strokecolor="black [3213]">
                  <v:stroke endarrow="open" joinstyle="miter"/>
                </v:shape>
                <v:shape id="table" o:spid="_x0000_s1045" type="#_x0000_t75" style="position:absolute;left:73761;top:31089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">
                  <v:imagedata r:id="rId88" o:title=""/>
                  <v:path arrowok="t"/>
                </v:shape>
                <w10:wrap type="topAndBottom"/>
              </v:group>
            </w:pict>
          </mc:Fallback>
        </mc:AlternateContent>
      </w:r>
      <w:r w:rsidR="00372897">
        <w:rPr>
          <w:color w:val="000000"/>
        </w:rPr>
        <w:t>Formeln: GP = SEZ – FEZ</w:t>
      </w:r>
    </w:p>
    <w:p w:rsidR="00372897" w:rsidRDefault="00372897" w:rsidP="00F31644">
      <w:pPr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    </w:t>
      </w:r>
      <w:r w:rsidRPr="00372897">
        <w:rPr>
          <w:color w:val="000000"/>
        </w:rPr>
        <w:t>FP = niedrigster FAZ (Nachfolger) – FEZ (Vorgänger)</w:t>
      </w:r>
    </w:p>
    <w:p w:rsidR="00F31644" w:rsidRDefault="00F31644" w:rsidP="00F31644">
      <w:pPr>
        <w:spacing w:line="276" w:lineRule="auto"/>
        <w:ind w:firstLine="708"/>
        <w:rPr>
          <w:color w:val="000000"/>
        </w:rPr>
      </w:pPr>
    </w:p>
    <w:p w:rsidR="00F31644" w:rsidRDefault="00F31644" w:rsidP="00F31644">
      <w:pPr>
        <w:spacing w:line="276" w:lineRule="auto"/>
        <w:rPr>
          <w:b/>
          <w:color w:val="00528A"/>
          <w:sz w:val="24"/>
          <w:szCs w:val="24"/>
        </w:rPr>
      </w:pPr>
      <w:r w:rsidRPr="00372897">
        <w:rPr>
          <w:b/>
          <w:color w:val="00528A"/>
          <w:sz w:val="24"/>
          <w:szCs w:val="24"/>
        </w:rPr>
        <w:t>Pufferzeiten</w:t>
      </w:r>
      <w:r w:rsidRPr="00372897">
        <w:rPr>
          <w:b/>
          <w:i/>
          <w:color w:val="00528A"/>
          <w:sz w:val="24"/>
          <w:szCs w:val="24"/>
        </w:rPr>
        <w:t xml:space="preserve"> </w:t>
      </w:r>
      <w:r w:rsidRPr="00EB1199">
        <w:rPr>
          <w:b/>
          <w:i/>
          <w:sz w:val="24"/>
          <w:szCs w:val="24"/>
        </w:rPr>
        <w:t>(Lösung)</w:t>
      </w:r>
    </w:p>
    <w:p w:rsidR="00F31644" w:rsidRPr="00F31644" w:rsidRDefault="00F31644" w:rsidP="00F31644">
      <w:pPr>
        <w:spacing w:line="276" w:lineRule="auto"/>
        <w:rPr>
          <w:color w:val="000000"/>
        </w:rPr>
      </w:pPr>
      <w:r w:rsidRPr="00F31644">
        <w:rPr>
          <w:color w:val="000000"/>
        </w:rPr>
        <w:t xml:space="preserve">Ermittle die Gesamtpuffer und die freien Puffer der Vorgänge. </w:t>
      </w:r>
    </w:p>
    <w:p w:rsidR="00F31644" w:rsidRPr="00F31644" w:rsidRDefault="00F31644" w:rsidP="00F31644">
      <w:pPr>
        <w:spacing w:line="276" w:lineRule="auto"/>
        <w:rPr>
          <w:color w:val="000000"/>
        </w:rPr>
      </w:pPr>
      <w:r w:rsidRPr="00F31644">
        <w:rPr>
          <w:color w:val="000000"/>
        </w:rPr>
        <w:t>Formeln: GP = SEZ – FEZ</w:t>
      </w:r>
    </w:p>
    <w:p w:rsidR="00372897" w:rsidRDefault="00F31644" w:rsidP="00F31644">
      <w:pPr>
        <w:spacing w:line="276" w:lineRule="auto"/>
        <w:rPr>
          <w:color w:val="000000"/>
        </w:rPr>
      </w:pPr>
      <w:r w:rsidRPr="00F31644">
        <w:rPr>
          <w:color w:val="000000"/>
        </w:rPr>
        <w:tab/>
      </w:r>
      <w:r w:rsidRPr="00F31644">
        <w:rPr>
          <w:color w:val="000000"/>
        </w:rPr>
        <w:tab/>
        <w:t>FP = niedrigster FAZ (Nachfolger) – FEZ (Vorgänger)</w:t>
      </w:r>
    </w:p>
    <w:p w:rsidR="00F31644" w:rsidRDefault="00F31644" w:rsidP="00F31644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w:drawing>
          <wp:anchor distT="0" distB="0" distL="114300" distR="114300" simplePos="0" relativeHeight="251740162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-1905</wp:posOffset>
            </wp:positionV>
            <wp:extent cx="5401056" cy="2470207"/>
            <wp:effectExtent l="0" t="0" r="9525" b="6350"/>
            <wp:wrapTopAndBottom/>
            <wp:docPr id="98" name="Grafi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ufferZeitenL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47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644" w:rsidRDefault="00F31644" w:rsidP="00F31644">
      <w:pPr>
        <w:spacing w:line="276" w:lineRule="auto"/>
        <w:rPr>
          <w:b/>
          <w:color w:val="00528A"/>
          <w:sz w:val="24"/>
          <w:szCs w:val="24"/>
        </w:rPr>
      </w:pPr>
      <w:r>
        <w:rPr>
          <w:b/>
          <w:color w:val="00528A"/>
          <w:sz w:val="24"/>
          <w:szCs w:val="24"/>
        </w:rPr>
        <w:lastRenderedPageBreak/>
        <w:t>Kritischer Pfad</w:t>
      </w:r>
    </w:p>
    <w:p w:rsidR="00F31644" w:rsidRDefault="00F31644" w:rsidP="00F31644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mc:AlternateContent>
          <mc:Choice Requires="wpg">
            <w:drawing>
              <wp:anchor distT="0" distB="0" distL="114300" distR="114300" simplePos="0" relativeHeight="25176166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447675</wp:posOffset>
                </wp:positionV>
                <wp:extent cx="5330190" cy="2506345"/>
                <wp:effectExtent l="0" t="0" r="3810" b="8255"/>
                <wp:wrapTopAndBottom/>
                <wp:docPr id="118" name="Gruppieren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190" cy="2506345"/>
                          <a:chOff x="0" y="0"/>
                          <a:chExt cx="8559800" cy="4026408"/>
                        </a:xfrm>
                      </wpg:grpSpPr>
                      <pic:pic xmlns:pic="http://schemas.openxmlformats.org/drawingml/2006/picture">
                        <pic:nvPicPr>
                          <pic:cNvPr id="10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551078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7278624" y="18775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1267968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1865376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438400"/>
                            <a:ext cx="1221740" cy="868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erade Verbindung mit Pfeil 11"/>
                        <wps:cNvCnPr/>
                        <wps:spPr>
                          <a:xfrm>
                            <a:off x="1450848" y="1767840"/>
                            <a:ext cx="409891" cy="462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Gewinkelte Verbindung 12"/>
                        <wps:cNvCnPr/>
                        <wps:spPr>
                          <a:xfrm>
                            <a:off x="1219200" y="1694688"/>
                            <a:ext cx="643459" cy="118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Gewinkelte Verbindung 13"/>
                        <wps:cNvCnPr/>
                        <wps:spPr>
                          <a:xfrm flipV="1">
                            <a:off x="3084576" y="3108960"/>
                            <a:ext cx="586213" cy="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Gewinkelte Verbindung 14"/>
                        <wps:cNvCnPr/>
                        <wps:spPr>
                          <a:xfrm flipV="1">
                            <a:off x="1219200" y="512064"/>
                            <a:ext cx="643459" cy="12555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Gewinkelte Verbindung 15"/>
                        <wps:cNvCnPr/>
                        <wps:spPr>
                          <a:xfrm flipV="1">
                            <a:off x="3084576" y="1792224"/>
                            <a:ext cx="586213" cy="1180601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Gerade Verbindung 16"/>
                        <wps:cNvCnPr/>
                        <wps:spPr>
                          <a:xfrm>
                            <a:off x="3084576" y="1792224"/>
                            <a:ext cx="586213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Gewinkelte Verbindung 17"/>
                        <wps:cNvCnPr/>
                        <wps:spPr>
                          <a:xfrm flipV="1">
                            <a:off x="4901184" y="2389632"/>
                            <a:ext cx="610887" cy="565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Gerade Verbindung mit Pfeil 18"/>
                        <wps:cNvCnPr/>
                        <wps:spPr>
                          <a:xfrm>
                            <a:off x="6729984" y="2389632"/>
                            <a:ext cx="549593" cy="0"/>
                          </a:xfrm>
                          <a:prstGeom prst="straightConnector1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Gewinkelte Verbindung 19"/>
                        <wps:cNvCnPr/>
                        <wps:spPr>
                          <a:xfrm>
                            <a:off x="3084576" y="438912"/>
                            <a:ext cx="586213" cy="1257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Gewinkelte Verbindung 20"/>
                        <wps:cNvCnPr/>
                        <wps:spPr>
                          <a:xfrm>
                            <a:off x="4901184" y="1694688"/>
                            <a:ext cx="610887" cy="614960"/>
                          </a:xfrm>
                          <a:prstGeom prst="bentConnector3">
                            <a:avLst/>
                          </a:prstGeom>
                          <a:ln w="9525" cmpd="sng">
                            <a:solidFill>
                              <a:schemeClr val="tx1"/>
                            </a:solidFill>
                            <a:tailEnd type="triangle" w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7437120" y="3340608"/>
                            <a:ext cx="112268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19709" id="Gruppieren 118" o:spid="_x0000_s1026" style="position:absolute;margin-left:31.1pt;margin-top:35.25pt;width:419.7pt;height:197.35pt;z-index:251761666;mso-width-relative:margin;mso-height-relative:margin" coordsize="85598,40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">
                <v:shape id="table" o:spid="_x0000_s1027" type="#_x0000_t75" style="position:absolute;left:36697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">
                  <v:imagedata r:id="rId115" o:title=""/>
                  <v:path arrowok="t"/>
                </v:shape>
                <v:shape id="table" o:spid="_x0000_s1028" type="#_x0000_t75" style="position:absolute;left:55107;top:18775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">
                  <v:imagedata r:id="rId116" o:title=""/>
                  <v:path arrowok="t"/>
                </v:shape>
                <v:shape id="table" o:spid="_x0000_s1029" type="#_x0000_t75" style="position:absolute;left:72786;top:18775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">
                  <v:imagedata r:id="rId117" o:title=""/>
                  <v:path arrowok="t"/>
                </v:shape>
                <v:shape id="table" o:spid="_x0000_s1030" type="#_x0000_t75" style="position:absolute;top:12557;width:12217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">
                  <v:imagedata r:id="rId118" o:title=""/>
                  <v:path arrowok="t"/>
                </v:shape>
                <v:shape id="table" o:spid="_x0000_s1031" type="#_x0000_t75" style="position:absolute;left:18653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">
                  <v:imagedata r:id="rId119" o:title=""/>
                  <v:path arrowok="t"/>
                </v:shape>
                <v:shape id="table" o:spid="_x0000_s1032" type="#_x0000_t75" style="position:absolute;left:18653;top:12679;width:12218;height:8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">
                  <v:imagedata r:id="rId120" o:title=""/>
                  <v:path arrowok="t"/>
                </v:shape>
                <v:shape id="table" o:spid="_x0000_s1033" type="#_x0000_t75" style="position:absolute;left:18653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">
                  <v:imagedata r:id="rId121" o:title=""/>
                  <v:path arrowok="t"/>
                </v:shape>
                <v:shape id="table" o:spid="_x0000_s1034" type="#_x0000_t75" style="position:absolute;left:36697;top:24384;width:12218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">
                  <v:imagedata r:id="rId122" o:title=""/>
                  <v:path arrowok="t"/>
                </v:shape>
                <v:shape id="Gerade Verbindung mit Pfeil 11" o:spid="_x0000_s1035" type="#_x0000_t32" style="position:absolute;left:14508;top:17678;width:409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" strokecolor="black [3213]">
                  <v:stroke endarrow="open" joinstyle="miter"/>
                </v:shape>
                <v:shape id="Gewinkelte Verbindung 12" o:spid="_x0000_s1036" type="#_x0000_t34" style="position:absolute;left:12192;top:16946;width:6434;height:11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" strokecolor="black [3213]">
                  <v:stroke endarrow="open"/>
                </v:shape>
                <v:shape id="Gewinkelte Verbindung 13" o:spid="_x0000_s1037" type="#_x0000_t34" style="position:absolute;left:30845;top:31089;width:586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" strokecolor="black [3213]">
                  <v:stroke endarrow="open"/>
                </v:shape>
                <v:shape id="Gewinkelte Verbindung 14" o:spid="_x0000_s1038" type="#_x0000_t34" style="position:absolute;left:12192;top:5120;width:6434;height:12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" strokecolor="black [3213]">
                  <v:stroke endarrow="open"/>
                </v:shape>
                <v:shape id="Gewinkelte Verbindung 15" o:spid="_x0000_s1039" type="#_x0000_t34" style="position:absolute;left:30845;top:17922;width:5862;height:118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" strokecolor="black [3213]">
                  <v:stroke endarrow="block" endarrowwidth="wide"/>
                </v:shape>
                <v:line id="Gerade Verbindung 16" o:spid="_x0000_s1040" style="position:absolute;visibility:visible;mso-wrap-style:square" from="30845,17922" to="36707,1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" strokecolor="black [3213]">
                  <v:stroke endarrow="block" endarrowwidth="wide" joinstyle="miter"/>
                </v:line>
                <v:shape id="Gewinkelte Verbindung 17" o:spid="_x0000_s1041" type="#_x0000_t34" style="position:absolute;left:49011;top:23896;width:6109;height:56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" strokecolor="black [3213]">
                  <v:stroke endarrow="open"/>
                </v:shape>
                <v:shape id="Gerade Verbindung mit Pfeil 18" o:spid="_x0000_s1042" type="#_x0000_t32" style="position:absolute;left:67299;top:23896;width:5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" strokecolor="black [3213]">
                  <v:stroke endarrow="open" joinstyle="miter"/>
                </v:shape>
                <v:shape id="Gewinkelte Verbindung 19" o:spid="_x0000_s1043" type="#_x0000_t34" style="position:absolute;left:30845;top:4389;width:5862;height:125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" strokecolor="black [3213]">
                  <v:stroke endarrow="open"/>
                </v:shape>
                <v:shape id="Gewinkelte Verbindung 20" o:spid="_x0000_s1044" type="#_x0000_t34" style="position:absolute;left:49011;top:16946;width:6109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" strokecolor="black [3213]">
                  <v:stroke endarrow="block" endarrowwidth="wide"/>
                </v:shape>
                <v:shape id="table" o:spid="_x0000_s1045" type="#_x0000_t75" style="position:absolute;left:74371;top:33406;width:11227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">
                  <v:imagedata r:id="rId88" o:title=""/>
                  <v:path arrowok="t"/>
                </v:shape>
                <w10:wrap type="topAndBottom"/>
              </v:group>
            </w:pict>
          </mc:Fallback>
        </mc:AlternateContent>
      </w:r>
      <w:r w:rsidRPr="00F31644">
        <w:rPr>
          <w:color w:val="000000"/>
        </w:rPr>
        <w:t>Markiere den kritischen Pfad im Projekt!</w:t>
      </w:r>
    </w:p>
    <w:p w:rsidR="00372897" w:rsidRDefault="00372897" w:rsidP="00372897">
      <w:pPr>
        <w:spacing w:line="276" w:lineRule="auto"/>
        <w:rPr>
          <w:color w:val="000000"/>
        </w:rPr>
      </w:pPr>
    </w:p>
    <w:p w:rsidR="00F31644" w:rsidRDefault="00F31644" w:rsidP="00F31644">
      <w:pPr>
        <w:spacing w:line="276" w:lineRule="auto"/>
        <w:rPr>
          <w:b/>
          <w:color w:val="00528A"/>
          <w:sz w:val="24"/>
          <w:szCs w:val="24"/>
        </w:rPr>
      </w:pPr>
      <w:r w:rsidRPr="00F31644">
        <w:rPr>
          <w:b/>
          <w:color w:val="00528A"/>
          <w:sz w:val="24"/>
          <w:szCs w:val="24"/>
        </w:rPr>
        <w:t>Kritischer Pfad</w:t>
      </w:r>
      <w:r w:rsidRPr="00372897">
        <w:rPr>
          <w:b/>
          <w:i/>
          <w:color w:val="00528A"/>
          <w:sz w:val="24"/>
          <w:szCs w:val="24"/>
        </w:rPr>
        <w:t xml:space="preserve"> </w:t>
      </w:r>
      <w:r w:rsidRPr="00EB1199">
        <w:rPr>
          <w:b/>
          <w:i/>
          <w:sz w:val="24"/>
          <w:szCs w:val="24"/>
        </w:rPr>
        <w:t>(Lösung)</w:t>
      </w:r>
    </w:p>
    <w:p w:rsidR="00372897" w:rsidRDefault="00F31644" w:rsidP="00372897">
      <w:pPr>
        <w:spacing w:line="276" w:lineRule="auto"/>
        <w:rPr>
          <w:color w:val="000000"/>
        </w:rPr>
      </w:pPr>
      <w:r w:rsidRPr="00F31644">
        <w:rPr>
          <w:color w:val="000000"/>
        </w:rPr>
        <w:t>Der kritische Pfad im Projekt verläuft über Vorgänge mit Gesamtpuffer = 0. Er kann farblich oder durch eine besondere Kontur (Schraffierung usw.) gekennzeichnet werden.</w:t>
      </w:r>
    </w:p>
    <w:p w:rsidR="00F31644" w:rsidRPr="00E45FA0" w:rsidRDefault="00F31644" w:rsidP="00372897">
      <w:pPr>
        <w:spacing w:line="276" w:lineRule="auto"/>
        <w:rPr>
          <w:color w:val="000000"/>
        </w:rPr>
      </w:pPr>
      <w:r>
        <w:rPr>
          <w:noProof/>
          <w:color w:val="000000"/>
          <w:lang w:eastAsia="de-DE"/>
        </w:rPr>
        <w:drawing>
          <wp:inline distT="0" distB="0" distL="0" distR="0">
            <wp:extent cx="6120130" cy="2814320"/>
            <wp:effectExtent l="0" t="0" r="0" b="5080"/>
            <wp:docPr id="119" name="Grafi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KritPfadL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44" w:rsidRPr="00E45FA0" w:rsidSect="00027C7D">
      <w:headerReference w:type="default" r:id="rId124"/>
      <w:footerReference w:type="default" r:id="rId125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92" w:rsidRDefault="00F50392" w:rsidP="00191A8B">
      <w:pPr>
        <w:spacing w:after="0"/>
      </w:pPr>
      <w:r>
        <w:separator/>
      </w:r>
    </w:p>
  </w:endnote>
  <w:endnote w:type="continuationSeparator" w:id="0">
    <w:p w:rsidR="00F50392" w:rsidRDefault="00F50392" w:rsidP="00191A8B">
      <w:pPr>
        <w:spacing w:after="0"/>
      </w:pPr>
      <w:r>
        <w:continuationSeparator/>
      </w:r>
    </w:p>
  </w:endnote>
  <w:endnote w:type="continuationNotice" w:id="1">
    <w:p w:rsidR="00F50392" w:rsidRDefault="00F503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E45FA0">
      <w:rPr>
        <w:noProof/>
        <w:color w:val="000000"/>
        <w:sz w:val="14"/>
        <w:szCs w:val="14"/>
      </w:rPr>
      <w:t>Dokument5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50082D">
      <w:rPr>
        <w:b/>
        <w:bCs/>
        <w:noProof/>
        <w:color w:val="000000"/>
        <w:sz w:val="14"/>
        <w:szCs w:val="14"/>
      </w:rPr>
      <w:t>4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>
      <w:rPr>
        <w:b/>
        <w:bCs/>
        <w:color w:val="000000"/>
        <w:sz w:val="14"/>
        <w:szCs w:val="14"/>
      </w:rPr>
      <w:fldChar w:fldCharType="begin"/>
    </w:r>
    <w:r>
      <w:rPr>
        <w:b/>
        <w:bCs/>
        <w:color w:val="000000"/>
        <w:sz w:val="14"/>
        <w:szCs w:val="14"/>
      </w:rPr>
      <w:instrText xml:space="preserve"> =</w:instrText>
    </w:r>
    <w:r>
      <w:rPr>
        <w:b/>
        <w:bCs/>
        <w:color w:val="000000"/>
        <w:sz w:val="14"/>
        <w:szCs w:val="14"/>
      </w:rPr>
      <w:fldChar w:fldCharType="begin"/>
    </w:r>
    <w:r>
      <w:rPr>
        <w:b/>
        <w:bCs/>
        <w:color w:val="000000"/>
        <w:sz w:val="14"/>
        <w:szCs w:val="14"/>
      </w:rPr>
      <w:instrText xml:space="preserve"> NUMPAGES </w:instrText>
    </w:r>
    <w:r>
      <w:rPr>
        <w:b/>
        <w:bCs/>
        <w:color w:val="000000"/>
        <w:sz w:val="14"/>
        <w:szCs w:val="14"/>
      </w:rPr>
      <w:fldChar w:fldCharType="separate"/>
    </w:r>
    <w:r w:rsidR="0050082D">
      <w:rPr>
        <w:b/>
        <w:bCs/>
        <w:noProof/>
        <w:color w:val="000000"/>
        <w:sz w:val="14"/>
        <w:szCs w:val="14"/>
      </w:rPr>
      <w:instrText>7</w:instrText>
    </w:r>
    <w:r>
      <w:rPr>
        <w:b/>
        <w:bCs/>
        <w:color w:val="000000"/>
        <w:sz w:val="14"/>
        <w:szCs w:val="14"/>
      </w:rPr>
      <w:fldChar w:fldCharType="end"/>
    </w:r>
    <w:r>
      <w:rPr>
        <w:b/>
        <w:bCs/>
        <w:color w:val="000000"/>
        <w:sz w:val="14"/>
        <w:szCs w:val="14"/>
      </w:rPr>
      <w:instrText>-</w:instrText>
    </w:r>
    <w:r>
      <w:rPr>
        <w:b/>
        <w:bCs/>
        <w:color w:val="000000"/>
        <w:sz w:val="14"/>
        <w:szCs w:val="14"/>
      </w:rPr>
      <w:fldChar w:fldCharType="begin"/>
    </w:r>
    <w:r>
      <w:rPr>
        <w:b/>
        <w:bCs/>
        <w:color w:val="000000"/>
        <w:sz w:val="14"/>
        <w:szCs w:val="14"/>
      </w:rPr>
      <w:instrText xml:space="preserve"> PAGEREF Deckblatt </w:instrText>
    </w:r>
    <w:r>
      <w:rPr>
        <w:b/>
        <w:bCs/>
        <w:color w:val="000000"/>
        <w:sz w:val="14"/>
        <w:szCs w:val="14"/>
      </w:rPr>
      <w:fldChar w:fldCharType="separate"/>
    </w:r>
    <w:r w:rsidR="0050082D">
      <w:rPr>
        <w:noProof/>
        <w:color w:val="000000"/>
        <w:sz w:val="14"/>
        <w:szCs w:val="14"/>
      </w:rPr>
      <w:instrText>Fehler! Textmarke nicht definiert.</w:instrText>
    </w:r>
    <w:r>
      <w:rPr>
        <w:b/>
        <w:bCs/>
        <w:color w:val="000000"/>
        <w:sz w:val="14"/>
        <w:szCs w:val="14"/>
      </w:rPr>
      <w:fldChar w:fldCharType="end"/>
    </w:r>
    <w:r>
      <w:rPr>
        <w:b/>
        <w:bCs/>
        <w:color w:val="000000"/>
        <w:sz w:val="14"/>
        <w:szCs w:val="14"/>
      </w:rPr>
      <w:instrText xml:space="preserve"> </w:instrText>
    </w:r>
    <w:r>
      <w:rPr>
        <w:b/>
        <w:bCs/>
        <w:color w:val="000000"/>
        <w:sz w:val="14"/>
        <w:szCs w:val="14"/>
      </w:rPr>
      <w:fldChar w:fldCharType="separate"/>
    </w:r>
    <w:r w:rsidR="0050082D">
      <w:rPr>
        <w:bCs/>
        <w:noProof/>
        <w:color w:val="000000"/>
        <w:sz w:val="14"/>
        <w:szCs w:val="14"/>
      </w:rPr>
      <w:t>!Syntaxfehler, !</w:t>
    </w:r>
    <w:r>
      <w:rPr>
        <w:b/>
        <w:bCs/>
        <w:color w:val="000000"/>
        <w:sz w:val="14"/>
        <w:szCs w:val="14"/>
      </w:rPr>
      <w:fldChar w:fldCharType="end"/>
    </w:r>
  </w:p>
  <w:p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92" w:rsidRDefault="00F50392" w:rsidP="00191A8B">
      <w:pPr>
        <w:spacing w:after="0"/>
      </w:pPr>
      <w:r>
        <w:separator/>
      </w:r>
    </w:p>
  </w:footnote>
  <w:footnote w:type="continuationSeparator" w:id="0">
    <w:p w:rsidR="00F50392" w:rsidRDefault="00F50392" w:rsidP="00191A8B">
      <w:pPr>
        <w:spacing w:after="0"/>
      </w:pPr>
      <w:r>
        <w:continuationSeparator/>
      </w:r>
    </w:p>
  </w:footnote>
  <w:footnote w:type="continuationNotice" w:id="1">
    <w:p w:rsidR="00F50392" w:rsidRDefault="00F5039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A048DC5" wp14:editId="1BBFC836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88C71E0"/>
    <w:multiLevelType w:val="hybridMultilevel"/>
    <w:tmpl w:val="F866F84E"/>
    <w:lvl w:ilvl="0" w:tplc="4C36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4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2A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E7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23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65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CE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C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21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4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6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ttachedTemplate r:id="rId1"/>
  <w:defaultTabStop w:val="708"/>
  <w:autoHyphenation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A0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D72A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2897"/>
    <w:rsid w:val="003736A8"/>
    <w:rsid w:val="00380F6D"/>
    <w:rsid w:val="00382035"/>
    <w:rsid w:val="003826A2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0082D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24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280F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0E27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5FA0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1199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644"/>
    <w:rsid w:val="00F31841"/>
    <w:rsid w:val="00F34A86"/>
    <w:rsid w:val="00F35DDF"/>
    <w:rsid w:val="00F366FB"/>
    <w:rsid w:val="00F45242"/>
    <w:rsid w:val="00F500B3"/>
    <w:rsid w:val="00F50392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1079975"/>
  <w15:docId w15:val="{E0221D03-9F1D-4BC4-A20B-6612D7F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7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5" Type="http://schemas.openxmlformats.org/officeDocument/2006/relationships/numbering" Target="numbering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header" Target="header1.xml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customXml" Target="../customXml/item3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2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u.gheorghiu\AppData\Local\Temp\Temp1_Vorlagen%20GFN.zip\GFN%20AG_Aufgaben%20und%20&#220;bnungen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Props1.xml><?xml version="1.0" encoding="utf-8"?>
<ds:datastoreItem xmlns:ds="http://schemas.openxmlformats.org/officeDocument/2006/customXml" ds:itemID="{9BE3020A-6F49-40B7-BEC3-0BFE119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2B3532-6CE2-446C-A1BC-E2EB43DC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AG_Aufgaben und Übnungen_2020-08-21.dotx</Template>
  <TotalTime>0</TotalTime>
  <Pages>7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Gheorghiu</dc:creator>
  <cp:keywords/>
  <dc:description/>
  <cp:lastModifiedBy>Radu Gheorghiu</cp:lastModifiedBy>
  <cp:revision>5</cp:revision>
  <cp:lastPrinted>2017-04-13T09:24:00Z</cp:lastPrinted>
  <dcterms:created xsi:type="dcterms:W3CDTF">2020-10-09T16:01:00Z</dcterms:created>
  <dcterms:modified xsi:type="dcterms:W3CDTF">2020-10-10T11:47:00Z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